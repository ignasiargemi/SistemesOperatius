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62" w:rsidRPr="00100D59" w:rsidRDefault="007878B5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1D992" wp14:editId="5BC4968C">
                <wp:simplePos x="0" y="0"/>
                <wp:positionH relativeFrom="column">
                  <wp:posOffset>-177165</wp:posOffset>
                </wp:positionH>
                <wp:positionV relativeFrom="paragraph">
                  <wp:posOffset>-503555</wp:posOffset>
                </wp:positionV>
                <wp:extent cx="152400" cy="9222105"/>
                <wp:effectExtent l="0" t="0" r="0" b="0"/>
                <wp:wrapNone/>
                <wp:docPr id="4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9222105"/>
                        </a:xfrm>
                        <a:prstGeom prst="rect">
                          <a:avLst/>
                        </a:prstGeom>
                        <a:solidFill>
                          <a:srgbClr val="CCD40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D969B6B" id="Rectangle 3" o:spid="_x0000_s1026" style="position:absolute;margin-left:-13.95pt;margin-top:-39.65pt;width:12pt;height:72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" fillcolor="#ccd400" stroked="f" strokeweight=".5pt">
                <v:path arrowok="t"/>
              </v:rect>
            </w:pict>
          </mc:Fallback>
        </mc:AlternateContent>
      </w: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        </w:t>
      </w: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 w:eastAsia="es-ES"/>
        </w:rPr>
        <w:t xml:space="preserve"> </w:t>
      </w:r>
      <w:r w:rsidRPr="00100D59">
        <w:rPr>
          <w:rFonts w:asciiTheme="minorHAnsi" w:hAnsiTheme="minorHAnsi"/>
          <w:noProof/>
          <w:lang w:val="ca-ES" w:eastAsia="ca-ES"/>
        </w:rPr>
        <w:drawing>
          <wp:anchor distT="0" distB="0" distL="114300" distR="114300" simplePos="0" relativeHeight="251661312" behindDoc="0" locked="0" layoutInCell="1" allowOverlap="1" wp14:anchorId="0E54D0D9" wp14:editId="66DCC9E1">
            <wp:simplePos x="0" y="0"/>
            <wp:positionH relativeFrom="column">
              <wp:posOffset>4495609</wp:posOffset>
            </wp:positionH>
            <wp:positionV relativeFrom="paragraph">
              <wp:posOffset>125066</wp:posOffset>
            </wp:positionV>
            <wp:extent cx="2138374" cy="815009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_Innevis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33" cy="81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5B38" w:rsidRPr="00100D59" w:rsidRDefault="00D75B38" w:rsidP="00C73F00">
      <w:pPr>
        <w:spacing w:line="276" w:lineRule="auto"/>
        <w:ind w:left="-750" w:hanging="25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1745" wp14:editId="69FB7041">
                <wp:simplePos x="0" y="0"/>
                <wp:positionH relativeFrom="column">
                  <wp:posOffset>142431</wp:posOffset>
                </wp:positionH>
                <wp:positionV relativeFrom="paragraph">
                  <wp:posOffset>51435</wp:posOffset>
                </wp:positionV>
                <wp:extent cx="6274435" cy="3790315"/>
                <wp:effectExtent l="0" t="0" r="0" b="635"/>
                <wp:wrapNone/>
                <wp:docPr id="4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4435" cy="379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C61" w:rsidRDefault="00F55C61" w:rsidP="00D75B38">
                            <w:pPr>
                              <w:tabs>
                                <w:tab w:val="left" w:pos="0"/>
                                <w:tab w:val="left" w:pos="1276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rFonts w:ascii="Century Gothic" w:eastAsia="Arial" w:hAnsi="Century Gothic" w:cs="Arial"/>
                                <w:color w:val="000000"/>
                                <w:sz w:val="52"/>
                                <w:szCs w:val="56"/>
                                <w:lang w:val="ca-E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000000"/>
                                <w:sz w:val="52"/>
                                <w:szCs w:val="56"/>
                                <w:lang w:val="ca-ES"/>
                              </w:rPr>
                              <w:t xml:space="preserve">Migració de la infraestructura de seguretat perimetral per a </w:t>
                            </w:r>
                          </w:p>
                          <w:p w:rsidR="00F55C61" w:rsidRPr="00CC403D" w:rsidRDefault="00F55C61" w:rsidP="00D75B38">
                            <w:pPr>
                              <w:tabs>
                                <w:tab w:val="left" w:pos="0"/>
                                <w:tab w:val="left" w:pos="1276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rFonts w:ascii="Century Gothic" w:eastAsia="Arial" w:hAnsi="Century Gothic" w:cs="Arial"/>
                                <w:color w:val="000000"/>
                                <w:sz w:val="56"/>
                                <w:szCs w:val="56"/>
                                <w:lang w:val="ca-ES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eastAsia="Arial" w:hAnsi="Century Gothic" w:cs="Arial"/>
                                <w:color w:val="000000"/>
                                <w:sz w:val="52"/>
                                <w:szCs w:val="56"/>
                                <w:lang w:val="ca-ES"/>
                              </w:rPr>
                              <w:t>Innevis</w:t>
                            </w:r>
                            <w:proofErr w:type="spellEnd"/>
                            <w:r>
                              <w:rPr>
                                <w:rFonts w:ascii="Century Gothic" w:eastAsia="Arial" w:hAnsi="Century Gothic" w:cs="Arial"/>
                                <w:color w:val="000000"/>
                                <w:sz w:val="52"/>
                                <w:szCs w:val="56"/>
                                <w:lang w:val="ca-ES"/>
                              </w:rPr>
                              <w:t xml:space="preserve"> 2000</w:t>
                            </w:r>
                          </w:p>
                          <w:p w:rsidR="00F55C61" w:rsidRPr="00CC403D" w:rsidRDefault="00F55C61" w:rsidP="00D75B38">
                            <w:pPr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rFonts w:ascii="Century Gothic" w:eastAsia="Arial" w:hAnsi="Century Gothic" w:cs="Arial"/>
                                <w:color w:val="000000"/>
                                <w:sz w:val="28"/>
                                <w:szCs w:val="28"/>
                                <w:lang w:val="ca-ES"/>
                              </w:rPr>
                            </w:pPr>
                          </w:p>
                          <w:p w:rsidR="00F55C61" w:rsidRPr="00CC403D" w:rsidRDefault="00F55C61" w:rsidP="00D75B38">
                            <w:pPr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rFonts w:ascii="Century Gothic" w:eastAsia="Arial" w:hAnsi="Century Gothic" w:cs="Arial"/>
                                <w:color w:val="000000"/>
                                <w:sz w:val="28"/>
                                <w:szCs w:val="28"/>
                                <w:lang w:val="ca-E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color w:val="000000"/>
                                <w:sz w:val="28"/>
                                <w:szCs w:val="28"/>
                                <w:lang w:val="ca-ES"/>
                              </w:rPr>
                              <w:t>Desembre</w:t>
                            </w:r>
                            <w:r w:rsidRPr="00CC403D">
                              <w:rPr>
                                <w:rFonts w:ascii="Century Gothic" w:eastAsia="Arial" w:hAnsi="Century Gothic" w:cs="Arial"/>
                                <w:color w:val="000000"/>
                                <w:sz w:val="28"/>
                                <w:szCs w:val="28"/>
                                <w:lang w:val="ca-ES"/>
                              </w:rPr>
                              <w:t>, 2015</w:t>
                            </w:r>
                          </w:p>
                          <w:p w:rsidR="00F55C61" w:rsidRPr="00CC403D" w:rsidRDefault="00F55C61" w:rsidP="00D75B38">
                            <w:pPr>
                              <w:rPr>
                                <w:rFonts w:ascii="Century Gothic" w:hAnsi="Century Gothic" w:cs="Century Gothic"/>
                                <w:color w:val="FF0000"/>
                                <w:sz w:val="28"/>
                                <w:szCs w:val="28"/>
                                <w:lang w:val="ca-ES"/>
                              </w:rPr>
                            </w:pPr>
                          </w:p>
                          <w:p w:rsidR="00F55C61" w:rsidRPr="00905974" w:rsidRDefault="00F55C61" w:rsidP="00D75B38">
                            <w:pPr>
                              <w:rPr>
                                <w:rFonts w:ascii="Century Gothic" w:hAnsi="Century Gothic" w:cs="Century Gothic"/>
                                <w:lang w:val="en-GB"/>
                              </w:rPr>
                            </w:pPr>
                          </w:p>
                          <w:p w:rsidR="00F55C61" w:rsidRPr="00905974" w:rsidRDefault="00F55C61" w:rsidP="00D75B38">
                            <w:pPr>
                              <w:rPr>
                                <w:rFonts w:ascii="Century Gothic" w:hAnsi="Century Gothic" w:cs="Century Gothic"/>
                                <w:lang w:val="en-GB"/>
                              </w:rPr>
                            </w:pPr>
                          </w:p>
                          <w:p w:rsidR="00F55C61" w:rsidRPr="00905974" w:rsidRDefault="00F55C61" w:rsidP="00D75B38">
                            <w:pPr>
                              <w:tabs>
                                <w:tab w:val="left" w:pos="0"/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  <w:tab w:val="left" w:pos="12960"/>
                                <w:tab w:val="left" w:pos="14400"/>
                                <w:tab w:val="left" w:pos="15840"/>
                              </w:tabs>
                              <w:spacing w:before="450" w:line="0" w:lineRule="atLeast"/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0000" tIns="47160" rIns="90000" bIns="4716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1A174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1.2pt;margin-top:4.05pt;width:494.05pt;height:29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" filled="f" stroked="f">
                <v:stroke joinstyle="round"/>
                <v:textbox inset="2.5mm,1.31mm,2.5mm,1.31mm">
                  <w:txbxContent>
                    <w:p w:rsidR="00F55C61" w:rsidRDefault="00F55C61" w:rsidP="00D75B38">
                      <w:pPr>
                        <w:tabs>
                          <w:tab w:val="left" w:pos="0"/>
                          <w:tab w:val="left" w:pos="1276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rFonts w:ascii="Century Gothic" w:eastAsia="Arial" w:hAnsi="Century Gothic" w:cs="Arial"/>
                          <w:color w:val="000000"/>
                          <w:sz w:val="52"/>
                          <w:szCs w:val="56"/>
                          <w:lang w:val="ca-E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000000"/>
                          <w:sz w:val="52"/>
                          <w:szCs w:val="56"/>
                          <w:lang w:val="ca-ES"/>
                        </w:rPr>
                        <w:t xml:space="preserve">Migració de la infraestructura de seguretat perimetral per a </w:t>
                      </w:r>
                    </w:p>
                    <w:p w:rsidR="00F55C61" w:rsidRPr="00CC403D" w:rsidRDefault="00F55C61" w:rsidP="00D75B38">
                      <w:pPr>
                        <w:tabs>
                          <w:tab w:val="left" w:pos="0"/>
                          <w:tab w:val="left" w:pos="1276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rFonts w:ascii="Century Gothic" w:eastAsia="Arial" w:hAnsi="Century Gothic" w:cs="Arial"/>
                          <w:color w:val="000000"/>
                          <w:sz w:val="56"/>
                          <w:szCs w:val="56"/>
                          <w:lang w:val="ca-ES"/>
                        </w:rPr>
                      </w:pPr>
                      <w:proofErr w:type="spellStart"/>
                      <w:r>
                        <w:rPr>
                          <w:rFonts w:ascii="Century Gothic" w:eastAsia="Arial" w:hAnsi="Century Gothic" w:cs="Arial"/>
                          <w:color w:val="000000"/>
                          <w:sz w:val="52"/>
                          <w:szCs w:val="56"/>
                          <w:lang w:val="ca-ES"/>
                        </w:rPr>
                        <w:t>Innevis</w:t>
                      </w:r>
                      <w:proofErr w:type="spellEnd"/>
                      <w:r>
                        <w:rPr>
                          <w:rFonts w:ascii="Century Gothic" w:eastAsia="Arial" w:hAnsi="Century Gothic" w:cs="Arial"/>
                          <w:color w:val="000000"/>
                          <w:sz w:val="52"/>
                          <w:szCs w:val="56"/>
                          <w:lang w:val="ca-ES"/>
                        </w:rPr>
                        <w:t xml:space="preserve"> 2000</w:t>
                      </w:r>
                    </w:p>
                    <w:p w:rsidR="00F55C61" w:rsidRPr="00CC403D" w:rsidRDefault="00F55C61" w:rsidP="00D75B38">
                      <w:pPr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rFonts w:ascii="Century Gothic" w:eastAsia="Arial" w:hAnsi="Century Gothic" w:cs="Arial"/>
                          <w:color w:val="000000"/>
                          <w:sz w:val="28"/>
                          <w:szCs w:val="28"/>
                          <w:lang w:val="ca-ES"/>
                        </w:rPr>
                      </w:pPr>
                    </w:p>
                    <w:p w:rsidR="00F55C61" w:rsidRPr="00CC403D" w:rsidRDefault="00F55C61" w:rsidP="00D75B38">
                      <w:pPr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rFonts w:ascii="Century Gothic" w:eastAsia="Arial" w:hAnsi="Century Gothic" w:cs="Arial"/>
                          <w:color w:val="000000"/>
                          <w:sz w:val="28"/>
                          <w:szCs w:val="28"/>
                          <w:lang w:val="ca-ES"/>
                        </w:rPr>
                      </w:pPr>
                      <w:r>
                        <w:rPr>
                          <w:rFonts w:ascii="Century Gothic" w:eastAsia="Arial" w:hAnsi="Century Gothic" w:cs="Arial"/>
                          <w:color w:val="000000"/>
                          <w:sz w:val="28"/>
                          <w:szCs w:val="28"/>
                          <w:lang w:val="ca-ES"/>
                        </w:rPr>
                        <w:t>Desembre</w:t>
                      </w:r>
                      <w:r w:rsidRPr="00CC403D">
                        <w:rPr>
                          <w:rFonts w:ascii="Century Gothic" w:eastAsia="Arial" w:hAnsi="Century Gothic" w:cs="Arial"/>
                          <w:color w:val="000000"/>
                          <w:sz w:val="28"/>
                          <w:szCs w:val="28"/>
                          <w:lang w:val="ca-ES"/>
                        </w:rPr>
                        <w:t>, 2015</w:t>
                      </w:r>
                    </w:p>
                    <w:p w:rsidR="00F55C61" w:rsidRPr="00CC403D" w:rsidRDefault="00F55C61" w:rsidP="00D75B38">
                      <w:pPr>
                        <w:rPr>
                          <w:rFonts w:ascii="Century Gothic" w:hAnsi="Century Gothic" w:cs="Century Gothic"/>
                          <w:color w:val="FF0000"/>
                          <w:sz w:val="28"/>
                          <w:szCs w:val="28"/>
                          <w:lang w:val="ca-ES"/>
                        </w:rPr>
                      </w:pPr>
                    </w:p>
                    <w:p w:rsidR="00F55C61" w:rsidRPr="00905974" w:rsidRDefault="00F55C61" w:rsidP="00D75B38">
                      <w:pPr>
                        <w:rPr>
                          <w:rFonts w:ascii="Century Gothic" w:hAnsi="Century Gothic" w:cs="Century Gothic"/>
                          <w:lang w:val="en-GB"/>
                        </w:rPr>
                      </w:pPr>
                    </w:p>
                    <w:p w:rsidR="00F55C61" w:rsidRPr="00905974" w:rsidRDefault="00F55C61" w:rsidP="00D75B38">
                      <w:pPr>
                        <w:rPr>
                          <w:rFonts w:ascii="Century Gothic" w:hAnsi="Century Gothic" w:cs="Century Gothic"/>
                          <w:lang w:val="en-GB"/>
                        </w:rPr>
                      </w:pPr>
                    </w:p>
                    <w:p w:rsidR="00F55C61" w:rsidRPr="00905974" w:rsidRDefault="00F55C61" w:rsidP="00D75B38">
                      <w:pPr>
                        <w:tabs>
                          <w:tab w:val="left" w:pos="0"/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  <w:tab w:val="left" w:pos="12960"/>
                          <w:tab w:val="left" w:pos="14400"/>
                          <w:tab w:val="left" w:pos="15840"/>
                        </w:tabs>
                        <w:spacing w:before="450" w:line="0" w:lineRule="atLeast"/>
                        <w:rPr>
                          <w:sz w:val="52"/>
                          <w:szCs w:val="5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D75B38" w:rsidRPr="00100D59" w:rsidRDefault="00D75B38" w:rsidP="00C73F00">
      <w:pPr>
        <w:spacing w:line="276" w:lineRule="auto"/>
        <w:rPr>
          <w:rFonts w:asciiTheme="minorHAnsi" w:hAnsiTheme="minorHAnsi"/>
          <w:lang w:val="ca-ES"/>
        </w:rPr>
      </w:pPr>
    </w:p>
    <w:p w:rsidR="0028772C" w:rsidRPr="00905974" w:rsidRDefault="00FD6A92" w:rsidP="00905974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noProof/>
          <w:lang w:val="ca-ES" w:eastAsia="ca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AB8961" wp14:editId="2CC202EA">
                <wp:simplePos x="0" y="0"/>
                <wp:positionH relativeFrom="column">
                  <wp:posOffset>391795</wp:posOffset>
                </wp:positionH>
                <wp:positionV relativeFrom="paragraph">
                  <wp:posOffset>8890</wp:posOffset>
                </wp:positionV>
                <wp:extent cx="5541645" cy="675640"/>
                <wp:effectExtent l="0" t="0" r="0" b="0"/>
                <wp:wrapNone/>
                <wp:docPr id="4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1645" cy="675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C61" w:rsidRDefault="00F55C61" w:rsidP="00D75B38">
                            <w:pPr>
                              <w:jc w:val="both"/>
                              <w:rPr>
                                <w:rFonts w:ascii="Century Gothic" w:eastAsia="Arial" w:hAnsi="Century Gothic" w:cs="Arial"/>
                                <w:b/>
                                <w:color w:val="000000"/>
                                <w:sz w:val="16"/>
                                <w:szCs w:val="16"/>
                                <w:lang w:val="ca-ES"/>
                              </w:rPr>
                            </w:pPr>
                            <w:r>
                              <w:rPr>
                                <w:rFonts w:ascii="Century Gothic" w:eastAsia="Arial" w:hAnsi="Century Gothic" w:cs="Arial"/>
                                <w:b/>
                                <w:color w:val="000000"/>
                                <w:sz w:val="16"/>
                                <w:szCs w:val="16"/>
                                <w:lang w:val="ca-ES"/>
                              </w:rPr>
                              <w:t>La informació continguda en aquest document pot ser de caràcter privilegiat y/o confidencial. Qualsevol disseminació, distribució o copia d’aquest document per qualsevol altre persona diferent als receptors originals queda estrictament prohibida. Si ha rebut aquest document per error, sis plau notifiquí immediatament al emissor i esborri qualsevol copia d’aquest document.</w:t>
                            </w:r>
                          </w:p>
                          <w:p w:rsidR="00F55C61" w:rsidRPr="00CC403D" w:rsidRDefault="00F55C61" w:rsidP="00D75B38">
                            <w:pPr>
                              <w:jc w:val="both"/>
                              <w:rPr>
                                <w:rFonts w:eastAsia="Arial"/>
                                <w:szCs w:val="16"/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0000" tIns="47160" rIns="90000" bIns="4716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B8961" id="Text Box 6" o:spid="_x0000_s1027" type="#_x0000_t202" style="position:absolute;left:0;text-align:left;margin-left:30.85pt;margin-top:.7pt;width:436.35pt;height:5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" filled="f" stroked="f">
                <v:stroke joinstyle="round"/>
                <v:textbox inset="2.5mm,1.31mm,2.5mm,1.31mm">
                  <w:txbxContent>
                    <w:p w:rsidR="00F55C61" w:rsidRDefault="00F55C61" w:rsidP="00D75B38">
                      <w:pPr>
                        <w:jc w:val="both"/>
                        <w:rPr>
                          <w:rFonts w:ascii="Century Gothic" w:eastAsia="Arial" w:hAnsi="Century Gothic" w:cs="Arial"/>
                          <w:b/>
                          <w:color w:val="000000"/>
                          <w:sz w:val="16"/>
                          <w:szCs w:val="16"/>
                          <w:lang w:val="ca-ES"/>
                        </w:rPr>
                      </w:pPr>
                      <w:r>
                        <w:rPr>
                          <w:rFonts w:ascii="Century Gothic" w:eastAsia="Arial" w:hAnsi="Century Gothic" w:cs="Arial"/>
                          <w:b/>
                          <w:color w:val="000000"/>
                          <w:sz w:val="16"/>
                          <w:szCs w:val="16"/>
                          <w:lang w:val="ca-ES"/>
                        </w:rPr>
                        <w:t>La informació continguda en aquest document pot ser de caràcter privilegiat y/o confidencial. Qualsevol disseminació, distribució o copia d’aquest document per qualsevol altre persona diferent als receptors originals queda estrictament prohibida. Si ha rebut aquest document per error, sis plau notifiquí immediatament al emissor i esborri qualsevol copia d’aquest document.</w:t>
                      </w:r>
                    </w:p>
                    <w:p w:rsidR="00F55C61" w:rsidRPr="00CC403D" w:rsidRDefault="00F55C61" w:rsidP="00D75B38">
                      <w:pPr>
                        <w:jc w:val="both"/>
                        <w:rPr>
                          <w:rFonts w:eastAsia="Arial"/>
                          <w:szCs w:val="16"/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0254" w:rsidRPr="00FD6A92" w:rsidRDefault="0011360F" w:rsidP="00C73F00">
      <w:pPr>
        <w:spacing w:line="276" w:lineRule="auto"/>
        <w:jc w:val="both"/>
        <w:rPr>
          <w:rFonts w:asciiTheme="minorHAnsi" w:hAnsiTheme="minorHAnsi"/>
          <w:b/>
          <w:sz w:val="32"/>
          <w:szCs w:val="28"/>
          <w:lang w:val="ca-ES"/>
        </w:rPr>
      </w:pPr>
      <w:r w:rsidRPr="00FD6A92">
        <w:rPr>
          <w:rFonts w:asciiTheme="minorHAnsi" w:hAnsiTheme="minorHAnsi"/>
          <w:b/>
          <w:sz w:val="32"/>
          <w:szCs w:val="28"/>
          <w:lang w:val="ca-ES"/>
        </w:rPr>
        <w:lastRenderedPageBreak/>
        <w:t>Índex</w:t>
      </w:r>
    </w:p>
    <w:p w:rsidR="008D586D" w:rsidRDefault="009A68D5">
      <w:pPr>
        <w:pStyle w:val="I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 w:rsidRPr="00F34C19">
        <w:rPr>
          <w:rFonts w:ascii="Calibri" w:hAnsi="Calibri"/>
          <w:b w:val="0"/>
          <w:bCs w:val="0"/>
          <w:caps w:val="0"/>
          <w:smallCaps/>
          <w:sz w:val="28"/>
          <w:szCs w:val="28"/>
          <w:lang w:val="ca-ES"/>
        </w:rPr>
        <w:fldChar w:fldCharType="begin"/>
      </w:r>
      <w:r w:rsidRPr="00F34C19">
        <w:rPr>
          <w:rFonts w:ascii="Calibri" w:hAnsi="Calibri"/>
          <w:b w:val="0"/>
          <w:bCs w:val="0"/>
          <w:caps w:val="0"/>
          <w:smallCaps/>
          <w:sz w:val="28"/>
          <w:szCs w:val="28"/>
          <w:lang w:val="ca-ES"/>
        </w:rPr>
        <w:instrText xml:space="preserve"> TOC \o "1-2" \h \z \t "TituloInnevis;1" </w:instrText>
      </w:r>
      <w:r w:rsidRPr="00F34C19">
        <w:rPr>
          <w:rFonts w:ascii="Calibri" w:hAnsi="Calibri"/>
          <w:b w:val="0"/>
          <w:bCs w:val="0"/>
          <w:caps w:val="0"/>
          <w:smallCaps/>
          <w:sz w:val="28"/>
          <w:szCs w:val="28"/>
          <w:lang w:val="ca-ES"/>
        </w:rPr>
        <w:fldChar w:fldCharType="separate"/>
      </w:r>
      <w:hyperlink w:anchor="_Toc439936325" w:history="1">
        <w:r w:rsidR="008D586D" w:rsidRPr="00142C6D">
          <w:rPr>
            <w:rStyle w:val="Enlla"/>
            <w:noProof/>
            <w:lang w:val="ca-ES"/>
          </w:rPr>
          <w:t>1. Introducció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_Toc439936325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3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26" w:history="1">
        <w:r w:rsidR="008D586D" w:rsidRPr="00142C6D">
          <w:rPr>
            <w:rStyle w:val="Enlla"/>
            <w:noProof/>
            <w:lang w:val="ca-ES"/>
          </w:rPr>
          <w:t>1.1. Descripció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_Toc439936326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3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27" w:history="1">
        <w:r w:rsidR="008D586D" w:rsidRPr="00142C6D">
          <w:rPr>
            <w:rStyle w:val="Enlla"/>
            <w:noProof/>
            <w:lang w:val="ca-ES"/>
          </w:rPr>
          <w:t>1.2. Objectius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_Toc439936327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3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28" w:history="1">
        <w:r w:rsidR="008D586D" w:rsidRPr="00142C6D">
          <w:rPr>
            <w:rStyle w:val="Enlla"/>
            <w:noProof/>
            <w:lang w:val="ca-ES"/>
          </w:rPr>
          <w:t>1.3. Descripció general de les infraestructures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_Toc439936328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4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439936329" w:history="1">
        <w:r w:rsidR="008D586D" w:rsidRPr="00142C6D">
          <w:rPr>
            <w:rStyle w:val="Enlla"/>
            <w:noProof/>
            <w:lang w:val="ca-ES"/>
          </w:rPr>
          <w:t>2. Configuració del Dispositiu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_Toc439936329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0" w:history="1">
        <w:r w:rsidR="008D586D" w:rsidRPr="00142C6D">
          <w:rPr>
            <w:rStyle w:val="Enlla"/>
            <w:noProof/>
            <w:lang w:val="ca-ES"/>
          </w:rPr>
          <w:t>2.1. Dispositiu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_Toc439936330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1" w:history="1">
        <w:r w:rsidR="008D586D" w:rsidRPr="00142C6D">
          <w:rPr>
            <w:rStyle w:val="Enlla"/>
            <w:noProof/>
            <w:lang w:val="ca-ES"/>
          </w:rPr>
          <w:t>2.2. Credencials d’accés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_Toc439936331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2" w:history="1">
        <w:r w:rsidR="008D586D" w:rsidRPr="00142C6D">
          <w:rPr>
            <w:rStyle w:val="Enlla"/>
            <w:noProof/>
            <w:lang w:val="ca-ES"/>
          </w:rPr>
          <w:t>2.3. General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_Toc439936332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3" w:history="1">
        <w:r w:rsidR="008D586D" w:rsidRPr="00142C6D">
          <w:rPr>
            <w:rStyle w:val="Enlla"/>
            <w:noProof/>
            <w:lang w:val="ca-ES" w:eastAsia="es-ES"/>
          </w:rPr>
          <w:t xml:space="preserve">2.4. Interfícies </w:t>
        </w:r>
        <w:r w:rsidR="008D586D">
          <w:rPr>
            <w:rStyle w:val="Enlla"/>
            <w:noProof/>
            <w:lang w:val="ca-ES" w:eastAsia="es-ES"/>
          </w:rPr>
          <w:t>..................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_Toc439936333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5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4" w:history="1">
        <w:r w:rsidR="008D586D" w:rsidRPr="00142C6D">
          <w:rPr>
            <w:rStyle w:val="Enlla"/>
            <w:i/>
            <w:noProof/>
            <w:lang w:val="ca-ES"/>
          </w:rPr>
          <w:t>2.5.</w:t>
        </w:r>
        <w:r w:rsidR="008D586D" w:rsidRPr="00142C6D">
          <w:rPr>
            <w:rStyle w:val="Enlla"/>
            <w:noProof/>
            <w:lang w:val="ca-ES" w:eastAsia="es-ES"/>
          </w:rPr>
          <w:t xml:space="preserve"> Taula d’enrutament </w:t>
        </w:r>
        <w:r w:rsidR="008D586D">
          <w:rPr>
            <w:rStyle w:val="Enlla"/>
            <w:noProof/>
            <w:lang w:val="ca-ES" w:eastAsia="es-ES"/>
          </w:rPr>
          <w:t>............................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_Toc439936334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6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5" w:history="1">
        <w:r w:rsidR="008D586D" w:rsidRPr="00142C6D">
          <w:rPr>
            <w:rStyle w:val="Enlla"/>
            <w:noProof/>
            <w:lang w:val="ca-ES"/>
          </w:rPr>
          <w:t xml:space="preserve">2.6. Objectes Adreces del Firewall </w:t>
        </w:r>
        <w:r w:rsidR="008D586D">
          <w:rPr>
            <w:rStyle w:val="Enlla"/>
            <w:noProof/>
            <w:lang w:val="ca-ES"/>
          </w:rPr>
          <w:t>......................................................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_Toc439936335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6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6" w:history="1">
        <w:r w:rsidR="008D586D" w:rsidRPr="00142C6D">
          <w:rPr>
            <w:rStyle w:val="Enlla"/>
            <w:noProof/>
            <w:lang w:val="en-GB"/>
          </w:rPr>
          <w:t xml:space="preserve">2.7. Objectes Serveis  </w:t>
        </w:r>
        <w:r w:rsidR="008D586D">
          <w:rPr>
            <w:rStyle w:val="Enlla"/>
            <w:noProof/>
            <w:lang w:val="en-GB"/>
          </w:rPr>
          <w:t>…………………………………………………………………………………………….</w:t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_Toc439936336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7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7" w:history="1">
        <w:r w:rsidR="008D586D" w:rsidRPr="00142C6D">
          <w:rPr>
            <w:rStyle w:val="Enlla"/>
            <w:noProof/>
            <w:lang w:val="en-GB"/>
          </w:rPr>
          <w:t xml:space="preserve">2.8. NATs d’entrada (Virtual IPs) </w:t>
        </w:r>
        <w:r w:rsidR="008D586D">
          <w:rPr>
            <w:rStyle w:val="Enlla"/>
            <w:noProof/>
            <w:lang w:val="en-GB"/>
          </w:rPr>
          <w:t>……………………………………………………………………………..</w:t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_Toc439936337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9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8" w:history="1">
        <w:r w:rsidR="008D586D" w:rsidRPr="00142C6D">
          <w:rPr>
            <w:rStyle w:val="Enlla"/>
            <w:noProof/>
            <w:lang w:val="ca-ES"/>
          </w:rPr>
          <w:t xml:space="preserve">2.9. Polítiques de Firewall </w:t>
        </w:r>
        <w:r w:rsidR="008D586D">
          <w:rPr>
            <w:rStyle w:val="Enlla"/>
            <w:noProof/>
            <w:lang w:val="ca-ES"/>
          </w:rPr>
          <w:t>.....................................................................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_Toc439936338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10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39" w:history="1">
        <w:r w:rsidR="008D586D" w:rsidRPr="00142C6D">
          <w:rPr>
            <w:rStyle w:val="Enlla"/>
            <w:noProof/>
            <w:lang w:val="ca-ES"/>
          </w:rPr>
          <w:t>2.10. Servei Antivirus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_Toc439936339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11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40" w:history="1">
        <w:r w:rsidR="008D586D" w:rsidRPr="00142C6D">
          <w:rPr>
            <w:rStyle w:val="Enlla"/>
            <w:noProof/>
            <w:lang w:val="ca-ES"/>
          </w:rPr>
          <w:t>2.11. Servei de Filtrage Web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_Toc439936340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11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41" w:history="1">
        <w:r w:rsidR="008D586D" w:rsidRPr="00142C6D">
          <w:rPr>
            <w:rStyle w:val="Enlla"/>
            <w:noProof/>
            <w:lang w:val="ca-ES"/>
          </w:rPr>
          <w:t>2.12. Servei Application control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_Toc439936341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11</w:t>
        </w:r>
        <w:r w:rsidR="008D586D">
          <w:rPr>
            <w:noProof/>
            <w:webHidden/>
          </w:rPr>
          <w:fldChar w:fldCharType="end"/>
        </w:r>
      </w:hyperlink>
    </w:p>
    <w:p w:rsidR="008D586D" w:rsidRDefault="00F55C61">
      <w:pPr>
        <w:pStyle w:val="IDC2"/>
        <w:tabs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hyperlink w:anchor="_Toc439936342" w:history="1">
        <w:r w:rsidR="008D586D" w:rsidRPr="00142C6D">
          <w:rPr>
            <w:rStyle w:val="Enlla"/>
            <w:noProof/>
            <w:lang w:val="ca-ES"/>
          </w:rPr>
          <w:t>2.13. Servei Intrusion Protection</w:t>
        </w:r>
        <w:r w:rsidR="008D586D">
          <w:rPr>
            <w:noProof/>
            <w:webHidden/>
          </w:rPr>
          <w:tab/>
        </w:r>
        <w:r w:rsidR="008D586D">
          <w:rPr>
            <w:noProof/>
            <w:webHidden/>
          </w:rPr>
          <w:fldChar w:fldCharType="begin"/>
        </w:r>
        <w:r w:rsidR="008D586D">
          <w:rPr>
            <w:noProof/>
            <w:webHidden/>
          </w:rPr>
          <w:instrText xml:space="preserve"> PAGEREF _Toc439936342 \h </w:instrText>
        </w:r>
        <w:r w:rsidR="008D586D">
          <w:rPr>
            <w:noProof/>
            <w:webHidden/>
          </w:rPr>
        </w:r>
        <w:r w:rsidR="008D586D">
          <w:rPr>
            <w:noProof/>
            <w:webHidden/>
          </w:rPr>
          <w:fldChar w:fldCharType="separate"/>
        </w:r>
        <w:r w:rsidR="0007022F">
          <w:rPr>
            <w:noProof/>
            <w:webHidden/>
          </w:rPr>
          <w:t>11</w:t>
        </w:r>
        <w:r w:rsidR="008D586D">
          <w:rPr>
            <w:noProof/>
            <w:webHidden/>
          </w:rPr>
          <w:fldChar w:fldCharType="end"/>
        </w:r>
      </w:hyperlink>
    </w:p>
    <w:p w:rsidR="00D43EAB" w:rsidRPr="00100D59" w:rsidRDefault="009A68D5" w:rsidP="00C73F00">
      <w:pPr>
        <w:spacing w:line="276" w:lineRule="auto"/>
        <w:rPr>
          <w:rFonts w:asciiTheme="minorHAnsi" w:hAnsiTheme="minorHAnsi"/>
          <w:sz w:val="28"/>
          <w:szCs w:val="28"/>
          <w:lang w:val="ca-ES"/>
        </w:rPr>
      </w:pPr>
      <w:r w:rsidRPr="00F34C19">
        <w:rPr>
          <w:rFonts w:ascii="Calibri" w:hAnsi="Calibri"/>
          <w:b/>
          <w:bCs/>
          <w:caps/>
          <w:smallCaps/>
          <w:sz w:val="28"/>
          <w:szCs w:val="28"/>
          <w:lang w:val="ca-ES"/>
        </w:rPr>
        <w:fldChar w:fldCharType="end"/>
      </w:r>
    </w:p>
    <w:p w:rsidR="00D40C6F" w:rsidRPr="00100D59" w:rsidRDefault="00D40C6F" w:rsidP="00C73F00">
      <w:pPr>
        <w:spacing w:line="276" w:lineRule="auto"/>
        <w:rPr>
          <w:rFonts w:asciiTheme="minorHAnsi" w:hAnsiTheme="minorHAnsi"/>
          <w:lang w:val="ca-ES"/>
        </w:rPr>
      </w:pPr>
    </w:p>
    <w:p w:rsidR="003D5761" w:rsidRPr="00100D59" w:rsidRDefault="003D5761" w:rsidP="00C73F00">
      <w:pPr>
        <w:spacing w:line="276" w:lineRule="auto"/>
        <w:rPr>
          <w:rFonts w:asciiTheme="minorHAnsi" w:hAnsiTheme="minorHAnsi"/>
          <w:lang w:val="ca-ES"/>
        </w:rPr>
      </w:pPr>
    </w:p>
    <w:p w:rsidR="000533F9" w:rsidRPr="00100D59" w:rsidRDefault="000533F9" w:rsidP="00C73F00">
      <w:pPr>
        <w:suppressAutoHyphens w:val="0"/>
        <w:spacing w:after="160" w:line="276" w:lineRule="auto"/>
        <w:rPr>
          <w:rFonts w:asciiTheme="minorHAnsi" w:hAnsiTheme="minorHAnsi"/>
          <w:b/>
          <w:color w:val="CCCC00"/>
          <w:sz w:val="28"/>
          <w:lang w:val="ca-ES"/>
        </w:rPr>
      </w:pPr>
      <w:r w:rsidRPr="00100D59">
        <w:rPr>
          <w:rFonts w:asciiTheme="minorHAnsi" w:hAnsiTheme="minorHAnsi"/>
          <w:lang w:val="ca-ES"/>
        </w:rPr>
        <w:br w:type="page"/>
      </w:r>
    </w:p>
    <w:p w:rsidR="0090496A" w:rsidRPr="00100D59" w:rsidRDefault="0090496A" w:rsidP="00B41511">
      <w:pPr>
        <w:pStyle w:val="TituloInnevis"/>
        <w:rPr>
          <w:lang w:val="ca-ES"/>
        </w:rPr>
      </w:pPr>
      <w:bookmarkStart w:id="0" w:name="_Toc439936325"/>
      <w:r w:rsidRPr="00100D59">
        <w:rPr>
          <w:lang w:val="ca-ES"/>
        </w:rPr>
        <w:lastRenderedPageBreak/>
        <w:t>Introducció</w:t>
      </w:r>
      <w:bookmarkEnd w:id="0"/>
    </w:p>
    <w:p w:rsidR="00D40C6F" w:rsidRPr="00100D59" w:rsidRDefault="00F34C19" w:rsidP="00C73F00">
      <w:pPr>
        <w:pStyle w:val="Ttol2"/>
        <w:spacing w:line="276" w:lineRule="auto"/>
        <w:rPr>
          <w:lang w:val="ca-ES"/>
        </w:rPr>
      </w:pPr>
      <w:bookmarkStart w:id="1" w:name="_Toc439936326"/>
      <w:r>
        <w:rPr>
          <w:lang w:val="ca-ES"/>
        </w:rPr>
        <w:t>Descripció</w:t>
      </w:r>
      <w:bookmarkEnd w:id="1"/>
    </w:p>
    <w:p w:rsidR="0011360F" w:rsidRPr="00100D59" w:rsidRDefault="0011360F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El present document descriu la configuració realitzada en el dispositiu</w:t>
      </w:r>
      <w:r w:rsidR="00F20942" w:rsidRPr="00100D59">
        <w:rPr>
          <w:rFonts w:asciiTheme="minorHAnsi" w:hAnsiTheme="minorHAnsi" w:cs="Calibri"/>
          <w:lang w:val="ca-ES"/>
        </w:rPr>
        <w:t xml:space="preserve"> </w:t>
      </w:r>
      <w:r w:rsidRPr="00100D59">
        <w:rPr>
          <w:rFonts w:asciiTheme="minorHAnsi" w:hAnsiTheme="minorHAnsi" w:cs="Calibri"/>
          <w:b/>
          <w:lang w:val="ca-ES"/>
        </w:rPr>
        <w:t>Fortigate-</w:t>
      </w:r>
      <w:r w:rsidR="006340A7" w:rsidRPr="00E4561D">
        <w:rPr>
          <w:rFonts w:asciiTheme="minorHAnsi" w:hAnsiTheme="minorHAnsi" w:cs="Calibri"/>
          <w:b/>
          <w:highlight w:val="yellow"/>
          <w:lang w:val="ca-ES"/>
        </w:rPr>
        <w:t>80</w:t>
      </w:r>
      <w:r w:rsidRPr="00E4561D">
        <w:rPr>
          <w:rFonts w:asciiTheme="minorHAnsi" w:hAnsiTheme="minorHAnsi" w:cs="Calibri"/>
          <w:b/>
          <w:highlight w:val="yellow"/>
          <w:lang w:val="ca-ES"/>
        </w:rPr>
        <w:t>D</w:t>
      </w:r>
      <w:r w:rsidRPr="00100D59">
        <w:rPr>
          <w:rFonts w:asciiTheme="minorHAnsi" w:hAnsiTheme="minorHAnsi" w:cs="Calibri"/>
          <w:lang w:val="ca-ES"/>
        </w:rPr>
        <w:t xml:space="preserve"> de </w:t>
      </w:r>
      <w:proofErr w:type="spellStart"/>
      <w:r w:rsidRPr="00331E19">
        <w:rPr>
          <w:rFonts w:asciiTheme="minorHAnsi" w:hAnsiTheme="minorHAnsi" w:cs="Calibri"/>
          <w:lang w:val="ca-ES"/>
        </w:rPr>
        <w:t>Fortinet</w:t>
      </w:r>
      <w:proofErr w:type="spellEnd"/>
      <w:r w:rsidRPr="00100D59">
        <w:rPr>
          <w:rFonts w:asciiTheme="minorHAnsi" w:hAnsiTheme="minorHAnsi" w:cs="Calibri"/>
          <w:lang w:val="ca-ES"/>
        </w:rPr>
        <w:t xml:space="preserve"> a </w:t>
      </w:r>
      <w:r w:rsidR="00331E19">
        <w:rPr>
          <w:rFonts w:asciiTheme="minorHAnsi" w:hAnsiTheme="minorHAnsi" w:cs="Calibri"/>
          <w:lang w:val="ca-ES"/>
        </w:rPr>
        <w:t>la empres</w:t>
      </w:r>
      <w:r w:rsidR="003D0084">
        <w:rPr>
          <w:rFonts w:asciiTheme="minorHAnsi" w:hAnsiTheme="minorHAnsi" w:cs="Calibri"/>
          <w:lang w:val="ca-ES"/>
        </w:rPr>
        <w:t xml:space="preserve">a </w:t>
      </w:r>
      <w:proofErr w:type="spellStart"/>
      <w:r w:rsidR="00FF130E" w:rsidRPr="00FF130E">
        <w:rPr>
          <w:rFonts w:asciiTheme="minorHAnsi" w:hAnsiTheme="minorHAnsi" w:cs="Calibri"/>
          <w:b/>
          <w:lang w:val="ca-ES"/>
        </w:rPr>
        <w:t>Innevis</w:t>
      </w:r>
      <w:proofErr w:type="spellEnd"/>
      <w:r w:rsidR="006340A7">
        <w:rPr>
          <w:rFonts w:asciiTheme="minorHAnsi" w:hAnsiTheme="minorHAnsi" w:cs="Calibri"/>
          <w:lang w:val="ca-ES"/>
        </w:rPr>
        <w:t xml:space="preserve"> resultat de la substitució </w:t>
      </w:r>
      <w:r w:rsidR="00905974">
        <w:rPr>
          <w:rFonts w:asciiTheme="minorHAnsi" w:hAnsiTheme="minorHAnsi" w:cs="Calibri"/>
          <w:lang w:val="ca-ES"/>
        </w:rPr>
        <w:t>de un</w:t>
      </w:r>
      <w:r w:rsidR="006340A7">
        <w:rPr>
          <w:rFonts w:asciiTheme="minorHAnsi" w:hAnsiTheme="minorHAnsi" w:cs="Calibri"/>
          <w:lang w:val="ca-ES"/>
        </w:rPr>
        <w:t xml:space="preserve"> Firewall perimetral Cisco de l’organització</w:t>
      </w:r>
      <w:r w:rsidR="003D0084">
        <w:rPr>
          <w:rFonts w:asciiTheme="minorHAnsi" w:hAnsiTheme="minorHAnsi" w:cs="Calibri"/>
          <w:lang w:val="ca-ES"/>
        </w:rPr>
        <w:t>.</w:t>
      </w:r>
    </w:p>
    <w:p w:rsidR="00FA54D6" w:rsidRPr="00100D59" w:rsidRDefault="006340A7" w:rsidP="00C73F00">
      <w:pPr>
        <w:pStyle w:val="Ttol2"/>
        <w:spacing w:line="276" w:lineRule="auto"/>
        <w:rPr>
          <w:lang w:val="ca-ES"/>
        </w:rPr>
      </w:pPr>
      <w:bookmarkStart w:id="2" w:name="_Toc439936327"/>
      <w:r>
        <w:rPr>
          <w:lang w:val="ca-ES"/>
        </w:rPr>
        <w:t>Objectius</w:t>
      </w:r>
      <w:bookmarkEnd w:id="2"/>
    </w:p>
    <w:p w:rsidR="000161D8" w:rsidRPr="00100D59" w:rsidRDefault="000161D8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El objectiu d’aquest document</w:t>
      </w:r>
      <w:r w:rsidR="006340A7">
        <w:rPr>
          <w:rFonts w:asciiTheme="minorHAnsi" w:hAnsiTheme="minorHAnsi" w:cs="Calibri"/>
          <w:lang w:val="ca-ES"/>
        </w:rPr>
        <w:t xml:space="preserve"> é</w:t>
      </w:r>
      <w:r w:rsidRPr="00100D59">
        <w:rPr>
          <w:rFonts w:asciiTheme="minorHAnsi" w:hAnsiTheme="minorHAnsi" w:cs="Calibri"/>
          <w:lang w:val="ca-ES"/>
        </w:rPr>
        <w:t xml:space="preserve">s la de formalitzar el traspàs d’informació al equip tècnic responsable del manteniment de les infraestructures instal·lades. </w:t>
      </w:r>
      <w:r w:rsidR="007A0D0D" w:rsidRPr="00100D59">
        <w:rPr>
          <w:rFonts w:asciiTheme="minorHAnsi" w:hAnsiTheme="minorHAnsi" w:cs="Calibri"/>
          <w:lang w:val="ca-ES"/>
        </w:rPr>
        <w:t xml:space="preserve">Aquesta informació fa referencia al disseny, instal·lació i configuració dels dispositius i sistemes afectats per la implementació. </w:t>
      </w:r>
    </w:p>
    <w:p w:rsidR="007A0D0D" w:rsidRPr="00100D59" w:rsidRDefault="007A0D0D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La present documentació inclou:</w:t>
      </w:r>
    </w:p>
    <w:p w:rsidR="007A0D0D" w:rsidRPr="00100D59" w:rsidRDefault="007A0D0D" w:rsidP="00C73F00">
      <w:pPr>
        <w:pStyle w:val="Pargrafdellista"/>
        <w:numPr>
          <w:ilvl w:val="0"/>
          <w:numId w:val="25"/>
        </w:num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Descripció general de les infraestructures instal·lades.</w:t>
      </w:r>
    </w:p>
    <w:p w:rsidR="007A0D0D" w:rsidRPr="00100D59" w:rsidRDefault="007A0D0D" w:rsidP="00C73F00">
      <w:pPr>
        <w:pStyle w:val="Pargrafdellista"/>
        <w:numPr>
          <w:ilvl w:val="0"/>
          <w:numId w:val="25"/>
        </w:num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Polítiques de filtratge de tràfic.</w:t>
      </w:r>
    </w:p>
    <w:p w:rsidR="007A0D0D" w:rsidRPr="00100D59" w:rsidRDefault="007A0D0D" w:rsidP="00C73F00">
      <w:pPr>
        <w:pStyle w:val="Pargrafdellista"/>
        <w:numPr>
          <w:ilvl w:val="0"/>
          <w:numId w:val="25"/>
        </w:num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Perfils de seguretat.</w:t>
      </w:r>
    </w:p>
    <w:p w:rsidR="007A0D0D" w:rsidRPr="00100D59" w:rsidRDefault="007A0D0D" w:rsidP="00C73F00">
      <w:pPr>
        <w:pStyle w:val="Pargrafdellista"/>
        <w:numPr>
          <w:ilvl w:val="0"/>
          <w:numId w:val="25"/>
        </w:num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>Connexions Túnel.</w:t>
      </w:r>
    </w:p>
    <w:p w:rsidR="0090496A" w:rsidRPr="00100D59" w:rsidRDefault="0090496A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</w:p>
    <w:p w:rsidR="0090496A" w:rsidRPr="00100D59" w:rsidRDefault="0090496A" w:rsidP="00C73F00">
      <w:pPr>
        <w:suppressAutoHyphens w:val="0"/>
        <w:spacing w:after="160" w:line="276" w:lineRule="auto"/>
        <w:rPr>
          <w:rFonts w:asciiTheme="minorHAnsi" w:hAnsiTheme="minorHAnsi"/>
          <w:b/>
          <w:color w:val="CCCC00"/>
          <w:sz w:val="28"/>
          <w:lang w:val="ca-ES"/>
        </w:rPr>
      </w:pPr>
      <w:r w:rsidRPr="00100D59">
        <w:rPr>
          <w:rFonts w:asciiTheme="minorHAnsi" w:hAnsiTheme="minorHAnsi"/>
          <w:lang w:val="ca-ES"/>
        </w:rPr>
        <w:br w:type="page"/>
      </w:r>
    </w:p>
    <w:p w:rsidR="00BE7FED" w:rsidRPr="00100D59" w:rsidRDefault="00BE7FED" w:rsidP="00C73F00">
      <w:pPr>
        <w:pStyle w:val="Ttol2"/>
        <w:spacing w:line="276" w:lineRule="auto"/>
        <w:rPr>
          <w:lang w:val="ca-ES"/>
        </w:rPr>
      </w:pPr>
      <w:bookmarkStart w:id="3" w:name="_Toc439936328"/>
      <w:r w:rsidRPr="00100D59">
        <w:rPr>
          <w:lang w:val="ca-ES"/>
        </w:rPr>
        <w:lastRenderedPageBreak/>
        <w:t>Descripció general de les infraestructures</w:t>
      </w:r>
      <w:bookmarkEnd w:id="3"/>
    </w:p>
    <w:p w:rsidR="00BE7FED" w:rsidRPr="00100D59" w:rsidRDefault="00AE0AA9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 xml:space="preserve">Actualment </w:t>
      </w:r>
      <w:r w:rsidR="009F20F8" w:rsidRPr="00100D59">
        <w:rPr>
          <w:rFonts w:asciiTheme="minorHAnsi" w:hAnsiTheme="minorHAnsi" w:cs="Calibri"/>
          <w:lang w:val="ca-ES"/>
        </w:rPr>
        <w:t xml:space="preserve">la infraestructura te la següent </w:t>
      </w:r>
      <w:r w:rsidR="0090496A" w:rsidRPr="00100D59">
        <w:rPr>
          <w:rFonts w:asciiTheme="minorHAnsi" w:hAnsiTheme="minorHAnsi" w:cs="Calibri"/>
          <w:lang w:val="ca-ES"/>
        </w:rPr>
        <w:t>distribució:</w:t>
      </w:r>
    </w:p>
    <w:p w:rsidR="00A10FBD" w:rsidRPr="00100D59" w:rsidRDefault="00744B4D" w:rsidP="003D0084">
      <w:pPr>
        <w:spacing w:before="240" w:line="276" w:lineRule="auto"/>
        <w:jc w:val="center"/>
        <w:rPr>
          <w:rFonts w:asciiTheme="minorHAnsi" w:hAnsiTheme="minorHAnsi" w:cs="Calibri"/>
          <w:lang w:val="ca-ES"/>
        </w:rPr>
      </w:pPr>
      <w:r>
        <w:rPr>
          <w:rFonts w:asciiTheme="minorHAnsi" w:hAnsiTheme="minorHAnsi" w:cs="Calibri"/>
          <w:noProof/>
          <w:lang w:val="ca-ES" w:eastAsia="ca-ES"/>
        </w:rPr>
        <w:drawing>
          <wp:inline distT="0" distB="0" distL="0" distR="0" wp14:anchorId="30B1382E">
            <wp:extent cx="5546090" cy="3788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378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496A" w:rsidRPr="00100D59" w:rsidRDefault="00BF5352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 xml:space="preserve">En aquest esquema es pot veure </w:t>
      </w:r>
      <w:r w:rsidR="00494784" w:rsidRPr="00100D59">
        <w:rPr>
          <w:rFonts w:asciiTheme="minorHAnsi" w:hAnsiTheme="minorHAnsi" w:cs="Calibri"/>
          <w:lang w:val="ca-ES"/>
        </w:rPr>
        <w:t>com</w:t>
      </w:r>
      <w:r w:rsidRPr="00100D59">
        <w:rPr>
          <w:rFonts w:asciiTheme="minorHAnsi" w:hAnsiTheme="minorHAnsi" w:cs="Calibri"/>
          <w:lang w:val="ca-ES"/>
        </w:rPr>
        <w:t xml:space="preserve"> el </w:t>
      </w:r>
      <w:proofErr w:type="spellStart"/>
      <w:r w:rsidR="009152E4">
        <w:rPr>
          <w:rFonts w:asciiTheme="minorHAnsi" w:hAnsiTheme="minorHAnsi" w:cs="Calibri"/>
          <w:lang w:val="ca-ES"/>
        </w:rPr>
        <w:t>firewall</w:t>
      </w:r>
      <w:proofErr w:type="spellEnd"/>
      <w:r w:rsidR="009152E4">
        <w:rPr>
          <w:rFonts w:asciiTheme="minorHAnsi" w:hAnsiTheme="minorHAnsi" w:cs="Calibri"/>
          <w:lang w:val="ca-ES"/>
        </w:rPr>
        <w:t xml:space="preserve"> disposa actualment de dos connexions a internet (Port1 i Port4</w:t>
      </w:r>
      <w:r w:rsidRPr="00100D59">
        <w:rPr>
          <w:rFonts w:asciiTheme="minorHAnsi" w:hAnsiTheme="minorHAnsi" w:cs="Calibri"/>
          <w:lang w:val="ca-ES"/>
        </w:rPr>
        <w:t>) que es connecten a través d</w:t>
      </w:r>
      <w:r w:rsidR="00342CA8" w:rsidRPr="00100D59">
        <w:rPr>
          <w:rFonts w:asciiTheme="minorHAnsi" w:hAnsiTheme="minorHAnsi" w:cs="Calibri"/>
          <w:lang w:val="ca-ES"/>
        </w:rPr>
        <w:t xml:space="preserve">e diferents </w:t>
      </w:r>
      <w:proofErr w:type="spellStart"/>
      <w:r w:rsidR="00342CA8" w:rsidRPr="00100D59">
        <w:rPr>
          <w:rFonts w:asciiTheme="minorHAnsi" w:hAnsiTheme="minorHAnsi" w:cs="Calibri"/>
          <w:lang w:val="ca-ES"/>
        </w:rPr>
        <w:t>routers</w:t>
      </w:r>
      <w:proofErr w:type="spellEnd"/>
      <w:r w:rsidR="00342CA8" w:rsidRPr="00100D59">
        <w:rPr>
          <w:rFonts w:asciiTheme="minorHAnsi" w:hAnsiTheme="minorHAnsi" w:cs="Calibri"/>
          <w:lang w:val="ca-ES"/>
        </w:rPr>
        <w:t xml:space="preserve">. </w:t>
      </w:r>
    </w:p>
    <w:p w:rsidR="004863D6" w:rsidRPr="00100D59" w:rsidRDefault="00342CA8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 xml:space="preserve">La infraestructura disposa de dos xarxes locals, </w:t>
      </w:r>
      <w:r w:rsidR="009152E4">
        <w:rPr>
          <w:rFonts w:asciiTheme="minorHAnsi" w:hAnsiTheme="minorHAnsi" w:cs="Calibri"/>
          <w:lang w:val="ca-ES"/>
        </w:rPr>
        <w:t>la xarxa de servidors i la xarxa d’estacions de treball.</w:t>
      </w:r>
    </w:p>
    <w:p w:rsidR="00342CA8" w:rsidRPr="00100D59" w:rsidRDefault="004863D6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 w:rsidRPr="00100D59">
        <w:rPr>
          <w:rFonts w:asciiTheme="minorHAnsi" w:hAnsiTheme="minorHAnsi" w:cs="Calibri"/>
          <w:lang w:val="ca-ES"/>
        </w:rPr>
        <w:t xml:space="preserve">  </w:t>
      </w:r>
    </w:p>
    <w:p w:rsidR="00BF5352" w:rsidRPr="00100D59" w:rsidRDefault="00BF5352" w:rsidP="00C73F00">
      <w:pPr>
        <w:suppressAutoHyphens w:val="0"/>
        <w:spacing w:after="160" w:line="276" w:lineRule="auto"/>
        <w:rPr>
          <w:rFonts w:asciiTheme="minorHAnsi" w:hAnsiTheme="minorHAnsi"/>
          <w:b/>
          <w:color w:val="CCCC00"/>
          <w:sz w:val="28"/>
          <w:lang w:val="ca-ES"/>
        </w:rPr>
      </w:pPr>
      <w:r w:rsidRPr="00100D59">
        <w:rPr>
          <w:rFonts w:asciiTheme="minorHAnsi" w:hAnsiTheme="minorHAnsi"/>
          <w:lang w:val="ca-ES"/>
        </w:rPr>
        <w:br w:type="page"/>
      </w:r>
    </w:p>
    <w:p w:rsidR="0090496A" w:rsidRPr="00100D59" w:rsidRDefault="0090496A" w:rsidP="00B41511">
      <w:pPr>
        <w:pStyle w:val="TituloInnevis"/>
        <w:rPr>
          <w:lang w:val="ca-ES"/>
        </w:rPr>
      </w:pPr>
      <w:bookmarkStart w:id="4" w:name="_Toc439936329"/>
      <w:r w:rsidRPr="00100D59">
        <w:rPr>
          <w:lang w:val="ca-ES"/>
        </w:rPr>
        <w:lastRenderedPageBreak/>
        <w:t xml:space="preserve">Configuració del </w:t>
      </w:r>
      <w:r w:rsidR="00BC1EBD">
        <w:rPr>
          <w:lang w:val="ca-ES"/>
        </w:rPr>
        <w:t>Dispositiu</w:t>
      </w:r>
      <w:bookmarkEnd w:id="4"/>
    </w:p>
    <w:p w:rsidR="004563DF" w:rsidRPr="00100D59" w:rsidRDefault="00E85D78" w:rsidP="00C73F00">
      <w:pPr>
        <w:spacing w:before="240" w:line="276" w:lineRule="auto"/>
        <w:jc w:val="both"/>
        <w:rPr>
          <w:rFonts w:asciiTheme="minorHAnsi" w:hAnsiTheme="minorHAnsi" w:cs="Calibri"/>
          <w:lang w:val="ca-ES"/>
        </w:rPr>
      </w:pPr>
      <w:r>
        <w:rPr>
          <w:rFonts w:asciiTheme="minorHAnsi" w:hAnsiTheme="minorHAnsi" w:cs="Calibri"/>
          <w:lang w:val="ca-ES"/>
        </w:rPr>
        <w:t xml:space="preserve">A continuació es detalla la configuració del </w:t>
      </w:r>
      <w:proofErr w:type="spellStart"/>
      <w:r>
        <w:rPr>
          <w:rFonts w:asciiTheme="minorHAnsi" w:hAnsiTheme="minorHAnsi" w:cs="Calibri"/>
          <w:lang w:val="ca-ES"/>
        </w:rPr>
        <w:t>disposiut</w:t>
      </w:r>
      <w:proofErr w:type="spellEnd"/>
      <w:r>
        <w:rPr>
          <w:rFonts w:asciiTheme="minorHAnsi" w:hAnsiTheme="minorHAnsi" w:cs="Calibri"/>
          <w:lang w:val="ca-ES"/>
        </w:rPr>
        <w:t xml:space="preserve"> Fortigate-</w:t>
      </w:r>
      <w:r w:rsidRPr="00CD1B75">
        <w:rPr>
          <w:rFonts w:asciiTheme="minorHAnsi" w:hAnsiTheme="minorHAnsi" w:cs="Calibri"/>
          <w:highlight w:val="yellow"/>
          <w:lang w:val="ca-ES"/>
        </w:rPr>
        <w:t>80D</w:t>
      </w:r>
      <w:r>
        <w:rPr>
          <w:rFonts w:asciiTheme="minorHAnsi" w:hAnsiTheme="minorHAnsi" w:cs="Calibri"/>
          <w:lang w:val="ca-ES"/>
        </w:rPr>
        <w:t>.</w:t>
      </w:r>
    </w:p>
    <w:p w:rsidR="004563DF" w:rsidRPr="00100D59" w:rsidRDefault="004563DF" w:rsidP="00C73F00">
      <w:pPr>
        <w:pStyle w:val="Ttol2"/>
        <w:spacing w:line="276" w:lineRule="auto"/>
        <w:rPr>
          <w:lang w:val="ca-ES"/>
        </w:rPr>
      </w:pPr>
      <w:bookmarkStart w:id="5" w:name="_Toc439936330"/>
      <w:r w:rsidRPr="00100D59">
        <w:rPr>
          <w:lang w:val="ca-ES"/>
        </w:rPr>
        <w:t>Dispositiu</w:t>
      </w:r>
      <w:bookmarkEnd w:id="5"/>
    </w:p>
    <w:tbl>
      <w:tblPr>
        <w:tblStyle w:val="Quadrculadelataulaclara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6378"/>
      </w:tblGrid>
      <w:tr w:rsidR="004563DF" w:rsidRPr="00100D59" w:rsidTr="008D7932">
        <w:tc>
          <w:tcPr>
            <w:tcW w:w="2972" w:type="dxa"/>
          </w:tcPr>
          <w:p w:rsidR="004563DF" w:rsidRPr="00100D59" w:rsidRDefault="004563DF" w:rsidP="00C73F00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r w:rsidRPr="00100D59">
              <w:rPr>
                <w:rFonts w:asciiTheme="minorHAnsi" w:hAnsiTheme="minorHAnsi"/>
                <w:lang w:val="ca-ES"/>
              </w:rPr>
              <w:t>Marca-Model</w:t>
            </w:r>
          </w:p>
        </w:tc>
        <w:tc>
          <w:tcPr>
            <w:tcW w:w="6378" w:type="dxa"/>
          </w:tcPr>
          <w:p w:rsidR="004563DF" w:rsidRPr="00100D59" w:rsidRDefault="004563DF" w:rsidP="00F34C19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proofErr w:type="spellStart"/>
            <w:r w:rsidRPr="00100D59">
              <w:rPr>
                <w:rFonts w:asciiTheme="minorHAnsi" w:hAnsiTheme="minorHAnsi"/>
                <w:lang w:val="ca-ES"/>
              </w:rPr>
              <w:t>FortiGate</w:t>
            </w:r>
            <w:proofErr w:type="spellEnd"/>
            <w:r w:rsidRPr="00100D59">
              <w:rPr>
                <w:rFonts w:asciiTheme="minorHAnsi" w:hAnsiTheme="minorHAnsi"/>
                <w:lang w:val="ca-ES"/>
              </w:rPr>
              <w:t xml:space="preserve"> </w:t>
            </w:r>
            <w:r w:rsidR="009152E4" w:rsidRPr="00CD1B75">
              <w:rPr>
                <w:rFonts w:asciiTheme="minorHAnsi" w:hAnsiTheme="minorHAnsi"/>
                <w:highlight w:val="yellow"/>
                <w:lang w:val="ca-ES"/>
              </w:rPr>
              <w:t>80</w:t>
            </w:r>
            <w:r w:rsidRPr="00CD1B75">
              <w:rPr>
                <w:rFonts w:asciiTheme="minorHAnsi" w:hAnsiTheme="minorHAnsi"/>
                <w:highlight w:val="yellow"/>
                <w:lang w:val="ca-ES"/>
              </w:rPr>
              <w:t>D</w:t>
            </w:r>
            <w:r w:rsidR="00B41511">
              <w:rPr>
                <w:rFonts w:asciiTheme="minorHAnsi" w:hAnsiTheme="minorHAnsi"/>
                <w:lang w:val="ca-ES"/>
              </w:rPr>
              <w:t xml:space="preserve"> </w:t>
            </w:r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[</w:t>
            </w:r>
            <w:proofErr w:type="spellStart"/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config-version</w:t>
            </w:r>
            <w:proofErr w:type="spellEnd"/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]</w:t>
            </w:r>
          </w:p>
        </w:tc>
      </w:tr>
      <w:tr w:rsidR="004563DF" w:rsidRPr="00E4561D" w:rsidTr="008D7932">
        <w:tc>
          <w:tcPr>
            <w:tcW w:w="2972" w:type="dxa"/>
          </w:tcPr>
          <w:p w:rsidR="004563DF" w:rsidRPr="00100D59" w:rsidRDefault="004563DF" w:rsidP="00C73F00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r w:rsidRPr="00100D59">
              <w:rPr>
                <w:rFonts w:asciiTheme="minorHAnsi" w:hAnsiTheme="minorHAnsi"/>
                <w:lang w:val="ca-ES"/>
              </w:rPr>
              <w:t>OS/Firmware</w:t>
            </w:r>
          </w:p>
        </w:tc>
        <w:tc>
          <w:tcPr>
            <w:tcW w:w="6378" w:type="dxa"/>
          </w:tcPr>
          <w:p w:rsidR="004563DF" w:rsidRPr="00100D59" w:rsidRDefault="004563DF" w:rsidP="00C73F00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r w:rsidRPr="00CD1B75">
              <w:rPr>
                <w:rFonts w:asciiTheme="minorHAnsi" w:hAnsiTheme="minorHAnsi"/>
                <w:highlight w:val="yellow"/>
                <w:lang w:val="ca-ES"/>
              </w:rPr>
              <w:t>v5.</w:t>
            </w:r>
            <w:r w:rsidR="00CD1B75" w:rsidRPr="00CD1B75">
              <w:rPr>
                <w:rFonts w:asciiTheme="minorHAnsi" w:hAnsiTheme="minorHAnsi"/>
                <w:highlight w:val="yellow"/>
                <w:lang w:val="ca-ES"/>
              </w:rPr>
              <w:t>0</w:t>
            </w:r>
            <w:r w:rsidR="009152E4" w:rsidRPr="00CD1B75">
              <w:rPr>
                <w:rFonts w:asciiTheme="minorHAnsi" w:hAnsiTheme="minorHAnsi"/>
                <w:highlight w:val="yellow"/>
                <w:lang w:val="ca-ES"/>
              </w:rPr>
              <w:t>.2,build642</w:t>
            </w:r>
            <w:r w:rsidR="00CD1B75" w:rsidRPr="00CD1B75">
              <w:rPr>
                <w:rFonts w:asciiTheme="minorHAnsi" w:hAnsiTheme="minorHAnsi"/>
                <w:highlight w:val="yellow"/>
                <w:lang w:val="ca-ES"/>
              </w:rPr>
              <w:t xml:space="preserve"> (141118</w:t>
            </w:r>
            <w:r w:rsidRPr="00CD1B75">
              <w:rPr>
                <w:rFonts w:asciiTheme="minorHAnsi" w:hAnsiTheme="minorHAnsi"/>
                <w:highlight w:val="yellow"/>
                <w:lang w:val="ca-ES"/>
              </w:rPr>
              <w:t>)</w:t>
            </w:r>
            <w:r w:rsidR="00B41511">
              <w:rPr>
                <w:rFonts w:asciiTheme="minorHAnsi" w:hAnsiTheme="minorHAnsi"/>
                <w:lang w:val="ca-ES"/>
              </w:rPr>
              <w:t xml:space="preserve"> </w:t>
            </w:r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[</w:t>
            </w:r>
            <w:proofErr w:type="spellStart"/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config-version</w:t>
            </w:r>
            <w:proofErr w:type="spellEnd"/>
            <w:r w:rsidR="00B41511" w:rsidRPr="00890BCB">
              <w:rPr>
                <w:rFonts w:asciiTheme="minorHAnsi" w:hAnsiTheme="minorHAnsi"/>
                <w:i/>
                <w:highlight w:val="cyan"/>
                <w:lang w:val="ca-ES"/>
              </w:rPr>
              <w:t>]</w:t>
            </w:r>
          </w:p>
        </w:tc>
      </w:tr>
      <w:tr w:rsidR="009152E4" w:rsidRPr="00100D59" w:rsidTr="008D7932">
        <w:tc>
          <w:tcPr>
            <w:tcW w:w="2972" w:type="dxa"/>
          </w:tcPr>
          <w:p w:rsidR="009152E4" w:rsidRPr="00100D59" w:rsidRDefault="009152E4" w:rsidP="009152E4">
            <w:pPr>
              <w:spacing w:line="276" w:lineRule="auto"/>
              <w:rPr>
                <w:rFonts w:asciiTheme="minorHAnsi" w:hAnsiTheme="minorHAnsi"/>
                <w:lang w:val="ca-ES"/>
              </w:rPr>
            </w:pPr>
            <w:r w:rsidRPr="00100D59">
              <w:rPr>
                <w:rFonts w:asciiTheme="minorHAnsi" w:hAnsiTheme="minorHAnsi"/>
                <w:lang w:val="ca-ES"/>
              </w:rPr>
              <w:t>S/N</w:t>
            </w:r>
          </w:p>
        </w:tc>
        <w:tc>
          <w:tcPr>
            <w:tcW w:w="6378" w:type="dxa"/>
          </w:tcPr>
          <w:p w:rsidR="009152E4" w:rsidRPr="00100D59" w:rsidRDefault="009152E4" w:rsidP="009152E4">
            <w:pPr>
              <w:spacing w:line="276" w:lineRule="auto"/>
              <w:rPr>
                <w:rFonts w:asciiTheme="minorHAnsi" w:hAnsiTheme="minorHAnsi"/>
                <w:lang w:val="ca-ES"/>
              </w:rPr>
            </w:pPr>
          </w:p>
        </w:tc>
      </w:tr>
    </w:tbl>
    <w:p w:rsidR="008D7932" w:rsidRDefault="00E85D78" w:rsidP="00C73F00">
      <w:pPr>
        <w:pStyle w:val="Ttol2"/>
        <w:spacing w:line="276" w:lineRule="auto"/>
        <w:rPr>
          <w:lang w:val="ca-ES"/>
        </w:rPr>
      </w:pPr>
      <w:bookmarkStart w:id="6" w:name="_Toc439936331"/>
      <w:r>
        <w:rPr>
          <w:lang w:val="ca-ES"/>
        </w:rPr>
        <w:t>Credencials d’accés</w:t>
      </w:r>
      <w:bookmarkEnd w:id="6"/>
    </w:p>
    <w:p w:rsidR="00E85D78" w:rsidRPr="00E85D78" w:rsidRDefault="00E85D78" w:rsidP="00C73F00">
      <w:pPr>
        <w:spacing w:line="276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b/>
          <w:lang w:val="ca-ES"/>
        </w:rPr>
        <w:t>Accés:</w:t>
      </w:r>
      <w:r>
        <w:rPr>
          <w:rFonts w:asciiTheme="minorHAnsi" w:hAnsiTheme="minorHAnsi"/>
          <w:lang w:val="ca-ES"/>
        </w:rPr>
        <w:t xml:space="preserve"> https://</w:t>
      </w:r>
      <w:r w:rsidR="005E568C">
        <w:rPr>
          <w:rFonts w:asciiTheme="minorHAnsi" w:hAnsiTheme="minorHAnsi"/>
          <w:lang w:val="ca-ES"/>
        </w:rPr>
        <w:t>10.132.4.</w:t>
      </w:r>
      <w:r>
        <w:rPr>
          <w:rFonts w:asciiTheme="minorHAnsi" w:hAnsiTheme="minorHAnsi"/>
          <w:lang w:val="ca-ES"/>
        </w:rPr>
        <w:t>254:</w:t>
      </w:r>
      <w:r w:rsidRPr="00CD1B75">
        <w:rPr>
          <w:rFonts w:asciiTheme="minorHAnsi" w:hAnsiTheme="minorHAnsi"/>
          <w:highlight w:val="yellow"/>
          <w:lang w:val="ca-ES"/>
        </w:rPr>
        <w:t>8443</w:t>
      </w:r>
    </w:p>
    <w:p w:rsidR="00E85D78" w:rsidRDefault="00E85D78" w:rsidP="00C73F00">
      <w:pPr>
        <w:spacing w:line="276" w:lineRule="auto"/>
        <w:rPr>
          <w:rFonts w:asciiTheme="minorHAnsi" w:hAnsiTheme="minorHAnsi"/>
          <w:lang w:val="ca-ES"/>
        </w:rPr>
      </w:pPr>
      <w:r w:rsidRPr="00E85D78">
        <w:rPr>
          <w:rFonts w:asciiTheme="minorHAnsi" w:hAnsiTheme="minorHAnsi"/>
          <w:b/>
          <w:lang w:val="ca-ES"/>
        </w:rPr>
        <w:t>Usuari:</w:t>
      </w:r>
      <w:r>
        <w:rPr>
          <w:rFonts w:asciiTheme="minorHAnsi" w:hAnsiTheme="minorHAnsi"/>
          <w:lang w:val="ca-ES"/>
        </w:rPr>
        <w:t xml:space="preserve"> </w:t>
      </w:r>
      <w:proofErr w:type="spellStart"/>
      <w:r>
        <w:rPr>
          <w:rFonts w:asciiTheme="minorHAnsi" w:hAnsiTheme="minorHAnsi"/>
          <w:lang w:val="ca-ES"/>
        </w:rPr>
        <w:t>admin</w:t>
      </w:r>
      <w:proofErr w:type="spellEnd"/>
    </w:p>
    <w:p w:rsidR="008F2CC3" w:rsidRDefault="00E85D78" w:rsidP="00C73F00">
      <w:pPr>
        <w:spacing w:line="276" w:lineRule="auto"/>
        <w:rPr>
          <w:rFonts w:asciiTheme="minorHAnsi" w:hAnsiTheme="minorHAnsi"/>
          <w:lang w:val="ca-ES"/>
        </w:rPr>
      </w:pPr>
      <w:proofErr w:type="spellStart"/>
      <w:r w:rsidRPr="00E85D78">
        <w:rPr>
          <w:rFonts w:asciiTheme="minorHAnsi" w:hAnsiTheme="minorHAnsi"/>
          <w:b/>
          <w:lang w:val="ca-ES"/>
        </w:rPr>
        <w:t>Password</w:t>
      </w:r>
      <w:proofErr w:type="spellEnd"/>
      <w:r w:rsidRPr="00E85D78">
        <w:rPr>
          <w:rFonts w:asciiTheme="minorHAnsi" w:hAnsiTheme="minorHAnsi"/>
          <w:b/>
          <w:lang w:val="ca-ES"/>
        </w:rPr>
        <w:t>:</w:t>
      </w:r>
      <w:r>
        <w:rPr>
          <w:rFonts w:asciiTheme="minorHAnsi" w:hAnsiTheme="minorHAnsi"/>
          <w:lang w:val="ca-ES"/>
        </w:rPr>
        <w:t xml:space="preserve"> </w:t>
      </w:r>
      <w:r w:rsidR="007F66B7">
        <w:rPr>
          <w:rFonts w:asciiTheme="minorHAnsi" w:hAnsiTheme="minorHAnsi"/>
          <w:lang w:val="ca-ES"/>
        </w:rPr>
        <w:t>dfAS34</w:t>
      </w:r>
    </w:p>
    <w:p w:rsidR="00591D19" w:rsidRPr="00591D19" w:rsidRDefault="00591D19" w:rsidP="00C73F00">
      <w:pPr>
        <w:spacing w:line="276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b/>
          <w:lang w:val="ca-ES"/>
        </w:rPr>
        <w:t xml:space="preserve">Restriccions d’accés: </w:t>
      </w:r>
      <w:r>
        <w:rPr>
          <w:rFonts w:asciiTheme="minorHAnsi" w:hAnsiTheme="minorHAnsi"/>
          <w:lang w:val="ca-ES"/>
        </w:rPr>
        <w:t>xarxes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070ED9">
        <w:rPr>
          <w:rFonts w:asciiTheme="minorHAnsi" w:hAnsiTheme="minorHAnsi"/>
          <w:highlight w:val="yellow"/>
          <w:lang w:val="ca-ES"/>
        </w:rPr>
        <w:t>10.</w:t>
      </w:r>
      <w:r w:rsidR="005E568C" w:rsidRPr="00070ED9">
        <w:rPr>
          <w:rFonts w:asciiTheme="minorHAnsi" w:hAnsiTheme="minorHAnsi"/>
          <w:highlight w:val="yellow"/>
          <w:lang w:val="ca-ES"/>
        </w:rPr>
        <w:t>132.4.</w:t>
      </w:r>
      <w:r w:rsidRPr="00070ED9">
        <w:rPr>
          <w:rFonts w:asciiTheme="minorHAnsi" w:hAnsiTheme="minorHAnsi"/>
          <w:highlight w:val="yellow"/>
          <w:lang w:val="ca-ES"/>
        </w:rPr>
        <w:t>0/24</w:t>
      </w:r>
      <w:r>
        <w:rPr>
          <w:rFonts w:asciiTheme="minorHAnsi" w:hAnsiTheme="minorHAnsi"/>
          <w:lang w:val="ca-ES"/>
        </w:rPr>
        <w:t>,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070ED9">
        <w:rPr>
          <w:rFonts w:asciiTheme="minorHAnsi" w:hAnsiTheme="minorHAnsi"/>
          <w:highlight w:val="yellow"/>
          <w:lang w:val="ca-ES"/>
        </w:rPr>
        <w:t>10.</w:t>
      </w:r>
      <w:r w:rsidR="005E568C" w:rsidRPr="00070ED9">
        <w:rPr>
          <w:rFonts w:asciiTheme="minorHAnsi" w:hAnsiTheme="minorHAnsi"/>
          <w:highlight w:val="yellow"/>
          <w:lang w:val="ca-ES"/>
        </w:rPr>
        <w:t>132.6.</w:t>
      </w:r>
      <w:r w:rsidRPr="00070ED9">
        <w:rPr>
          <w:rFonts w:asciiTheme="minorHAnsi" w:hAnsiTheme="minorHAnsi"/>
          <w:highlight w:val="yellow"/>
          <w:lang w:val="ca-ES"/>
        </w:rPr>
        <w:t>0/24</w:t>
      </w:r>
      <w:r>
        <w:rPr>
          <w:rFonts w:asciiTheme="minorHAnsi" w:hAnsiTheme="minorHAnsi"/>
          <w:lang w:val="ca-ES"/>
        </w:rPr>
        <w:t xml:space="preserve">, </w:t>
      </w:r>
      <w:r w:rsidR="005E568C" w:rsidRPr="00070ED9">
        <w:rPr>
          <w:rFonts w:asciiTheme="minorHAnsi" w:hAnsiTheme="minorHAnsi"/>
          <w:highlight w:val="yellow"/>
          <w:lang w:val="ca-ES"/>
        </w:rPr>
        <w:t>218.142.21.231</w:t>
      </w:r>
      <w:r w:rsidRPr="00070ED9">
        <w:rPr>
          <w:rFonts w:asciiTheme="minorHAnsi" w:hAnsiTheme="minorHAnsi"/>
          <w:highlight w:val="yellow"/>
          <w:lang w:val="ca-ES"/>
        </w:rPr>
        <w:t>/32</w:t>
      </w:r>
    </w:p>
    <w:p w:rsidR="008F2CC3" w:rsidRPr="00100D59" w:rsidRDefault="008F2CC3" w:rsidP="00C73F00">
      <w:pPr>
        <w:pStyle w:val="Ttol2"/>
        <w:spacing w:line="276" w:lineRule="auto"/>
        <w:rPr>
          <w:lang w:val="ca-ES"/>
        </w:rPr>
      </w:pPr>
      <w:bookmarkStart w:id="7" w:name="_Toc439936332"/>
      <w:r w:rsidRPr="00100D59">
        <w:rPr>
          <w:lang w:val="ca-ES"/>
        </w:rPr>
        <w:t>General</w:t>
      </w:r>
      <w:bookmarkEnd w:id="7"/>
    </w:p>
    <w:p w:rsidR="008F2CC3" w:rsidRPr="00100D59" w:rsidRDefault="00CD1B75" w:rsidP="00C73F00">
      <w:pPr>
        <w:spacing w:line="276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El dispositiu està configurat en mode NAT, é</w:t>
      </w:r>
      <w:r w:rsidR="006F0254" w:rsidRPr="00100D59">
        <w:rPr>
          <w:rFonts w:asciiTheme="minorHAnsi" w:hAnsiTheme="minorHAnsi"/>
          <w:lang w:val="ca-ES"/>
        </w:rPr>
        <w:t xml:space="preserve">s a dir, es separen </w:t>
      </w:r>
      <w:r>
        <w:rPr>
          <w:rFonts w:asciiTheme="minorHAnsi" w:hAnsiTheme="minorHAnsi"/>
          <w:lang w:val="ca-ES"/>
        </w:rPr>
        <w:t>và</w:t>
      </w:r>
      <w:r w:rsidR="006F0254" w:rsidRPr="00100D59">
        <w:rPr>
          <w:rFonts w:asciiTheme="minorHAnsi" w:hAnsiTheme="minorHAnsi"/>
          <w:lang w:val="ca-ES"/>
        </w:rPr>
        <w:t>ries</w:t>
      </w:r>
      <w:r w:rsidR="007B004D">
        <w:rPr>
          <w:rFonts w:asciiTheme="minorHAnsi" w:hAnsiTheme="minorHAnsi"/>
          <w:lang w:val="ca-ES"/>
        </w:rPr>
        <w:t xml:space="preserve"> xarxes a nivell tres </w:t>
      </w:r>
      <w:proofErr w:type="spellStart"/>
      <w:r w:rsidR="007B004D">
        <w:rPr>
          <w:rFonts w:asciiTheme="minorHAnsi" w:hAnsiTheme="minorHAnsi"/>
          <w:lang w:val="ca-ES"/>
        </w:rPr>
        <w:t>d’enrutament</w:t>
      </w:r>
      <w:proofErr w:type="spellEnd"/>
      <w:r w:rsidR="00070ED9">
        <w:rPr>
          <w:rFonts w:asciiTheme="minorHAnsi" w:hAnsiTheme="minorHAnsi"/>
          <w:lang w:val="ca-ES"/>
        </w:rPr>
        <w:t>.</w:t>
      </w:r>
    </w:p>
    <w:p w:rsidR="006F0254" w:rsidRDefault="006F0254" w:rsidP="00C73F00">
      <w:pPr>
        <w:spacing w:line="276" w:lineRule="auto"/>
        <w:rPr>
          <w:rFonts w:asciiTheme="minorHAnsi" w:hAnsiTheme="minorHAnsi"/>
          <w:lang w:val="ca-ES"/>
        </w:rPr>
      </w:pPr>
    </w:p>
    <w:p w:rsidR="006F0254" w:rsidRPr="00100D59" w:rsidRDefault="006F0254" w:rsidP="00C73F00">
      <w:pPr>
        <w:spacing w:line="276" w:lineRule="auto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>DNS:</w:t>
      </w:r>
    </w:p>
    <w:p w:rsidR="006F0254" w:rsidRPr="00100D59" w:rsidRDefault="006F0254" w:rsidP="00C73F00">
      <w:pPr>
        <w:pStyle w:val="Pargrafdellista"/>
        <w:numPr>
          <w:ilvl w:val="0"/>
          <w:numId w:val="28"/>
        </w:numPr>
        <w:spacing w:line="276" w:lineRule="auto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>Servidor Primari: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070ED9">
        <w:rPr>
          <w:rFonts w:asciiTheme="minorHAnsi" w:hAnsiTheme="minorHAnsi"/>
          <w:highlight w:val="yellow"/>
          <w:lang w:val="ca-ES"/>
        </w:rPr>
        <w:t>10.</w:t>
      </w:r>
      <w:r w:rsidR="005E568C" w:rsidRPr="00070ED9">
        <w:rPr>
          <w:rFonts w:asciiTheme="minorHAnsi" w:hAnsiTheme="minorHAnsi"/>
          <w:highlight w:val="yellow"/>
          <w:lang w:val="ca-ES"/>
        </w:rPr>
        <w:t>132.6.</w:t>
      </w:r>
      <w:r w:rsidR="00E85D78" w:rsidRPr="00070ED9">
        <w:rPr>
          <w:rFonts w:asciiTheme="minorHAnsi" w:hAnsiTheme="minorHAnsi"/>
          <w:highlight w:val="yellow"/>
          <w:lang w:val="ca-ES"/>
        </w:rPr>
        <w:t>96</w:t>
      </w:r>
    </w:p>
    <w:p w:rsidR="006F0254" w:rsidRPr="00100D59" w:rsidRDefault="006F0254" w:rsidP="00E85D78">
      <w:pPr>
        <w:pStyle w:val="Pargrafdellista"/>
        <w:numPr>
          <w:ilvl w:val="0"/>
          <w:numId w:val="28"/>
        </w:numPr>
        <w:spacing w:line="276" w:lineRule="auto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Servidor Secundari: </w:t>
      </w:r>
      <w:r w:rsidR="005E568C" w:rsidRPr="00070ED9">
        <w:rPr>
          <w:rFonts w:asciiTheme="minorHAnsi" w:hAnsiTheme="minorHAnsi"/>
          <w:highlight w:val="yellow"/>
          <w:lang w:val="ca-ES"/>
        </w:rPr>
        <w:t>201.91.101.23</w:t>
      </w:r>
    </w:p>
    <w:p w:rsidR="007E473A" w:rsidRPr="007E473A" w:rsidRDefault="00CE4334" w:rsidP="007E473A">
      <w:pPr>
        <w:pStyle w:val="Pargrafdellista"/>
        <w:numPr>
          <w:ilvl w:val="0"/>
          <w:numId w:val="28"/>
        </w:numPr>
        <w:spacing w:line="276" w:lineRule="auto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Non del domini Local: </w:t>
      </w:r>
      <w:r w:rsidR="00E85D78" w:rsidRPr="00070ED9">
        <w:rPr>
          <w:rFonts w:asciiTheme="minorHAnsi" w:hAnsiTheme="minorHAnsi"/>
          <w:highlight w:val="yellow"/>
          <w:lang w:val="ca-ES"/>
        </w:rPr>
        <w:t>entenca.br.</w:t>
      </w:r>
      <w:r w:rsidR="008D586D" w:rsidRPr="00070ED9">
        <w:rPr>
          <w:rFonts w:asciiTheme="minorHAnsi" w:hAnsiTheme="minorHAnsi"/>
          <w:highlight w:val="yellow"/>
          <w:lang w:val="ca-ES"/>
        </w:rPr>
        <w:t>respes</w:t>
      </w:r>
      <w:r w:rsidR="00E85D78" w:rsidRPr="00070ED9">
        <w:rPr>
          <w:rFonts w:asciiTheme="minorHAnsi" w:hAnsiTheme="minorHAnsi"/>
          <w:highlight w:val="yellow"/>
          <w:lang w:val="ca-ES"/>
        </w:rPr>
        <w:t>.es</w:t>
      </w:r>
    </w:p>
    <w:p w:rsidR="001A0D4E" w:rsidRPr="00100D59" w:rsidRDefault="00561B26" w:rsidP="006B6408">
      <w:pPr>
        <w:pStyle w:val="Ttol2"/>
        <w:rPr>
          <w:lang w:val="ca-ES" w:eastAsia="es-ES"/>
        </w:rPr>
      </w:pPr>
      <w:bookmarkStart w:id="8" w:name="_Toc439936333"/>
      <w:r>
        <w:rPr>
          <w:lang w:val="ca-ES" w:eastAsia="es-ES"/>
        </w:rPr>
        <w:t>Interfícies</w:t>
      </w:r>
      <w:r w:rsidR="006B6408">
        <w:rPr>
          <w:lang w:val="ca-ES" w:eastAsia="es-ES"/>
        </w:rPr>
        <w:t xml:space="preserve"> </w:t>
      </w:r>
      <w:r w:rsidR="006B6408" w:rsidRPr="00FF130E">
        <w:rPr>
          <w:b w:val="0"/>
          <w:i/>
          <w:color w:val="auto"/>
          <w:sz w:val="24"/>
          <w:highlight w:val="cyan"/>
          <w:lang w:val="ca-ES"/>
        </w:rPr>
        <w:t>[#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system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interface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]</w:t>
      </w:r>
      <w:bookmarkEnd w:id="8"/>
    </w:p>
    <w:p w:rsidR="00F34105" w:rsidRPr="00100D59" w:rsidRDefault="001A0D4E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>El dispositiu instal·lat disposa d’una taula de polítiques de connexió per tal de definir el comportament del mateix per cada una de les connexions tractades.</w:t>
      </w:r>
    </w:p>
    <w:tbl>
      <w:tblPr>
        <w:tblStyle w:val="Taulaambquadrcula4-mfasi2"/>
        <w:tblW w:w="4545" w:type="pct"/>
        <w:tblLook w:val="0420" w:firstRow="1" w:lastRow="0" w:firstColumn="0" w:lastColumn="0" w:noHBand="0" w:noVBand="1"/>
      </w:tblPr>
      <w:tblGrid>
        <w:gridCol w:w="1936"/>
        <w:gridCol w:w="1307"/>
        <w:gridCol w:w="3170"/>
        <w:gridCol w:w="2086"/>
      </w:tblGrid>
      <w:tr w:rsidR="007E473A" w:rsidRPr="00E4561D" w:rsidTr="006B6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Interficie</w:t>
            </w:r>
            <w:proofErr w:type="spellEnd"/>
          </w:p>
          <w:p w:rsidR="006B6408" w:rsidRPr="006B6408" w:rsidRDefault="006B640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Alias</w:t>
            </w:r>
          </w:p>
          <w:p w:rsidR="006B6408" w:rsidRPr="006B6408" w:rsidRDefault="006B640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 alias]</w:t>
            </w:r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Address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/FQDN</w:t>
            </w:r>
          </w:p>
          <w:p w:rsidR="006B6408" w:rsidRPr="006B6408" w:rsidRDefault="006B640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ip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5C7A60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</w:pPr>
            <w:proofErr w:type="spellStart"/>
            <w:r w:rsidRPr="005C7A60"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  <w:t>DHCPRelay</w:t>
            </w:r>
            <w:proofErr w:type="spellEnd"/>
          </w:p>
          <w:p w:rsidR="006B6408" w:rsidRPr="005C7A60" w:rsidRDefault="006B640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dhcp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-relay-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ip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]</w:t>
            </w:r>
          </w:p>
        </w:tc>
      </w:tr>
      <w:tr w:rsidR="007E473A" w:rsidRPr="00100D59" w:rsidTr="006B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Outside</w:t>
            </w:r>
            <w:proofErr w:type="spellEnd"/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10.132.0.254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/24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</w:t>
            </w:r>
          </w:p>
        </w:tc>
      </w:tr>
      <w:tr w:rsidR="007E473A" w:rsidRPr="00100D59" w:rsidTr="006B6408">
        <w:trPr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Port2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Inside-srv</w:t>
            </w:r>
            <w:proofErr w:type="spellEnd"/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254/24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</w:t>
            </w:r>
          </w:p>
        </w:tc>
      </w:tr>
      <w:tr w:rsidR="007E473A" w:rsidRPr="00100D59" w:rsidTr="006B6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Port3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Inside-wrk</w:t>
            </w:r>
            <w:proofErr w:type="spellEnd"/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10.132.4.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254/24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96</w:t>
            </w:r>
          </w:p>
        </w:tc>
      </w:tr>
      <w:tr w:rsidR="007E473A" w:rsidRPr="00100D59" w:rsidTr="006B6408">
        <w:trPr>
          <w:trHeight w:val="300"/>
        </w:trPr>
        <w:tc>
          <w:tcPr>
            <w:tcW w:w="113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Port4</w:t>
            </w:r>
          </w:p>
        </w:tc>
        <w:tc>
          <w:tcPr>
            <w:tcW w:w="769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Outside-wlan</w:t>
            </w:r>
            <w:proofErr w:type="spellEnd"/>
          </w:p>
        </w:tc>
        <w:tc>
          <w:tcPr>
            <w:tcW w:w="186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10.132.7.</w:t>
            </w:r>
            <w:r w:rsidR="007E473A"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254/24</w:t>
            </w:r>
          </w:p>
        </w:tc>
        <w:tc>
          <w:tcPr>
            <w:tcW w:w="122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070ED9" w:rsidRDefault="007E473A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070ED9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</w:t>
            </w:r>
          </w:p>
        </w:tc>
      </w:tr>
    </w:tbl>
    <w:p w:rsidR="007E473A" w:rsidRPr="006B6408" w:rsidRDefault="007E473A" w:rsidP="006B6408">
      <w:pPr>
        <w:pStyle w:val="Ttol2"/>
        <w:rPr>
          <w:b w:val="0"/>
          <w:i/>
          <w:color w:val="auto"/>
          <w:sz w:val="24"/>
          <w:lang w:val="ca-ES"/>
        </w:rPr>
      </w:pPr>
      <w:bookmarkStart w:id="9" w:name="_Toc439936334"/>
      <w:r>
        <w:rPr>
          <w:lang w:val="ca-ES" w:eastAsia="es-ES"/>
        </w:rPr>
        <w:lastRenderedPageBreak/>
        <w:t xml:space="preserve">Taula </w:t>
      </w:r>
      <w:proofErr w:type="spellStart"/>
      <w:r>
        <w:rPr>
          <w:lang w:val="ca-ES" w:eastAsia="es-ES"/>
        </w:rPr>
        <w:t>d’enrutament</w:t>
      </w:r>
      <w:proofErr w:type="spellEnd"/>
      <w:r w:rsidR="006B6408">
        <w:rPr>
          <w:lang w:val="ca-ES" w:eastAsia="es-ES"/>
        </w:rPr>
        <w:t xml:space="preserve"> </w:t>
      </w:r>
      <w:r w:rsidR="006B6408" w:rsidRPr="00FF130E">
        <w:rPr>
          <w:b w:val="0"/>
          <w:i/>
          <w:color w:val="auto"/>
          <w:sz w:val="24"/>
          <w:highlight w:val="cyan"/>
          <w:lang w:val="ca-ES"/>
        </w:rPr>
        <w:t>[#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router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static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]</w:t>
      </w:r>
      <w:bookmarkEnd w:id="9"/>
    </w:p>
    <w:p w:rsidR="007E473A" w:rsidRPr="007E473A" w:rsidRDefault="007E473A" w:rsidP="007E473A">
      <w:pPr>
        <w:spacing w:line="276" w:lineRule="auto"/>
        <w:jc w:val="both"/>
        <w:rPr>
          <w:rFonts w:asciiTheme="minorHAnsi" w:hAnsiTheme="minorHAnsi"/>
          <w:lang w:val="ca-ES"/>
        </w:rPr>
      </w:pPr>
      <w:r w:rsidRPr="007E473A">
        <w:rPr>
          <w:rFonts w:asciiTheme="minorHAnsi" w:hAnsiTheme="minorHAnsi"/>
          <w:lang w:val="ca-ES"/>
        </w:rPr>
        <w:t xml:space="preserve">S’ha definit </w:t>
      </w:r>
      <w:r w:rsidRPr="00F55C61">
        <w:rPr>
          <w:rFonts w:asciiTheme="minorHAnsi" w:hAnsiTheme="minorHAnsi"/>
          <w:highlight w:val="yellow"/>
          <w:lang w:val="ca-ES"/>
        </w:rPr>
        <w:t>2</w:t>
      </w:r>
      <w:r w:rsidRPr="007E473A">
        <w:rPr>
          <w:rFonts w:asciiTheme="minorHAnsi" w:hAnsiTheme="minorHAnsi"/>
          <w:lang w:val="ca-ES"/>
        </w:rPr>
        <w:t xml:space="preserve"> </w:t>
      </w:r>
      <w:proofErr w:type="spellStart"/>
      <w:r w:rsidRPr="007E473A">
        <w:rPr>
          <w:rFonts w:asciiTheme="minorHAnsi" w:hAnsiTheme="minorHAnsi"/>
          <w:lang w:val="ca-ES"/>
        </w:rPr>
        <w:t>default</w:t>
      </w:r>
      <w:proofErr w:type="spellEnd"/>
      <w:r w:rsidRPr="007E473A">
        <w:rPr>
          <w:rFonts w:asciiTheme="minorHAnsi" w:hAnsiTheme="minorHAnsi"/>
          <w:lang w:val="ca-ES"/>
        </w:rPr>
        <w:t xml:space="preserve"> </w:t>
      </w:r>
      <w:proofErr w:type="spellStart"/>
      <w:r w:rsidRPr="007E473A">
        <w:rPr>
          <w:rFonts w:asciiTheme="minorHAnsi" w:hAnsiTheme="minorHAnsi"/>
          <w:lang w:val="ca-ES"/>
        </w:rPr>
        <w:t>gw</w:t>
      </w:r>
      <w:proofErr w:type="spellEnd"/>
      <w:r w:rsidRPr="007E473A">
        <w:rPr>
          <w:rFonts w:asciiTheme="minorHAnsi" w:hAnsiTheme="minorHAnsi"/>
          <w:lang w:val="ca-ES"/>
        </w:rPr>
        <w:t xml:space="preserve"> per permetre la sortida per les dues sortides a internet de la organització. Per defecte el tràfic sortirà a través del GW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F55C61">
        <w:rPr>
          <w:rFonts w:asciiTheme="minorHAnsi" w:hAnsiTheme="minorHAnsi"/>
          <w:highlight w:val="yellow"/>
          <w:lang w:val="ca-ES"/>
        </w:rPr>
        <w:t>10.</w:t>
      </w:r>
      <w:r w:rsidR="005E568C" w:rsidRPr="00F55C61">
        <w:rPr>
          <w:rFonts w:asciiTheme="minorHAnsi" w:hAnsiTheme="minorHAnsi"/>
          <w:highlight w:val="yellow"/>
          <w:lang w:val="ca-ES"/>
        </w:rPr>
        <w:t>132.0.1</w:t>
      </w:r>
      <w:r w:rsidRPr="007E473A">
        <w:rPr>
          <w:rFonts w:asciiTheme="minorHAnsi" w:hAnsiTheme="minorHAnsi"/>
          <w:lang w:val="ca-ES"/>
        </w:rPr>
        <w:t xml:space="preserve"> (prioritat menor) i en cas de caiguda de la línia es redirigirà el tràfic a través del GW</w:t>
      </w:r>
      <w:r w:rsidR="00537EB4">
        <w:rPr>
          <w:rFonts w:asciiTheme="minorHAnsi" w:hAnsiTheme="minorHAnsi"/>
          <w:lang w:val="ca-ES"/>
        </w:rPr>
        <w:t xml:space="preserve"> </w:t>
      </w:r>
      <w:r w:rsidR="00537EB4" w:rsidRPr="00F55C61">
        <w:rPr>
          <w:rFonts w:asciiTheme="minorHAnsi" w:hAnsiTheme="minorHAnsi"/>
          <w:highlight w:val="yellow"/>
          <w:lang w:val="ca-ES"/>
        </w:rPr>
        <w:t>10.</w:t>
      </w:r>
      <w:r w:rsidR="005E568C" w:rsidRPr="00F55C61">
        <w:rPr>
          <w:rFonts w:asciiTheme="minorHAnsi" w:hAnsiTheme="minorHAnsi"/>
          <w:highlight w:val="yellow"/>
          <w:lang w:val="ca-ES"/>
        </w:rPr>
        <w:t>132.7.</w:t>
      </w:r>
      <w:r w:rsidRPr="00F55C61">
        <w:rPr>
          <w:rFonts w:asciiTheme="minorHAnsi" w:hAnsiTheme="minorHAnsi"/>
          <w:highlight w:val="yellow"/>
          <w:lang w:val="ca-ES"/>
        </w:rPr>
        <w:t>1</w:t>
      </w:r>
      <w:r w:rsidRPr="007E473A">
        <w:rPr>
          <w:rFonts w:asciiTheme="minorHAnsi" w:hAnsiTheme="minorHAnsi"/>
          <w:lang w:val="ca-ES"/>
        </w:rPr>
        <w:t>.</w:t>
      </w:r>
    </w:p>
    <w:p w:rsidR="007E473A" w:rsidRPr="007E473A" w:rsidRDefault="007E473A" w:rsidP="007E473A">
      <w:pPr>
        <w:rPr>
          <w:lang w:val="ca-ES" w:eastAsia="es-ES"/>
        </w:rPr>
      </w:pPr>
    </w:p>
    <w:tbl>
      <w:tblPr>
        <w:tblStyle w:val="Taulaambquadrcula4-mfasi2"/>
        <w:tblW w:w="3409" w:type="pct"/>
        <w:jc w:val="center"/>
        <w:tblLook w:val="0420" w:firstRow="1" w:lastRow="0" w:firstColumn="0" w:lastColumn="0" w:noHBand="0" w:noVBand="1"/>
      </w:tblPr>
      <w:tblGrid>
        <w:gridCol w:w="2143"/>
        <w:gridCol w:w="1396"/>
        <w:gridCol w:w="1418"/>
        <w:gridCol w:w="1418"/>
      </w:tblGrid>
      <w:tr w:rsidR="00F34C19" w:rsidRPr="00100D59" w:rsidTr="007F6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1681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Xarxa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Destí</w:t>
            </w:r>
            <w:proofErr w:type="spellEnd"/>
          </w:p>
          <w:p w:rsidR="006B6408" w:rsidRPr="00100D59" w:rsidRDefault="006B6408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09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GW</w:t>
            </w:r>
          </w:p>
          <w:p w:rsidR="006B6408" w:rsidRPr="006B6408" w:rsidRDefault="006B6408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 Gateway]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Interficie</w:t>
            </w:r>
            <w:proofErr w:type="spellEnd"/>
          </w:p>
          <w:p w:rsidR="006B6408" w:rsidRPr="006B6408" w:rsidRDefault="006B6408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device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Prioritat</w:t>
            </w:r>
            <w:proofErr w:type="spellEnd"/>
          </w:p>
          <w:p w:rsidR="006B6408" w:rsidRPr="006B6408" w:rsidRDefault="006B6408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priority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</w:tr>
      <w:tr w:rsidR="00F34C19" w:rsidRPr="00100D59" w:rsidTr="007F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681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100D59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0.0.0.0/0.0.0.0</w:t>
            </w:r>
          </w:p>
        </w:tc>
        <w:tc>
          <w:tcPr>
            <w:tcW w:w="109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F55C61" w:rsidRDefault="005E568C" w:rsidP="00537EB4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10.132.0.1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F55C61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F55C61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</w:t>
            </w:r>
          </w:p>
        </w:tc>
      </w:tr>
      <w:tr w:rsidR="00F34C19" w:rsidRPr="00100D59" w:rsidTr="007F66B7">
        <w:trPr>
          <w:trHeight w:val="300"/>
          <w:jc w:val="center"/>
        </w:trPr>
        <w:tc>
          <w:tcPr>
            <w:tcW w:w="1681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100D59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0.0.0.0/0.0.0.0</w:t>
            </w:r>
          </w:p>
        </w:tc>
        <w:tc>
          <w:tcPr>
            <w:tcW w:w="109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F55C61" w:rsidRDefault="00537EB4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</w:t>
            </w:r>
            <w:r w:rsidR="005E568C"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0.132.7.</w:t>
            </w:r>
            <w:r w:rsidR="007E473A"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F55C61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Port4</w:t>
            </w:r>
          </w:p>
        </w:tc>
        <w:tc>
          <w:tcPr>
            <w:tcW w:w="111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7E473A" w:rsidRPr="00F55C61" w:rsidRDefault="007E473A" w:rsidP="007E473A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20</w:t>
            </w:r>
          </w:p>
        </w:tc>
      </w:tr>
    </w:tbl>
    <w:p w:rsidR="00DC49BD" w:rsidRDefault="00DC49BD" w:rsidP="007E473A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7E473A" w:rsidRDefault="007E473A" w:rsidP="007E473A">
      <w:pPr>
        <w:spacing w:line="276" w:lineRule="auto"/>
        <w:jc w:val="both"/>
        <w:rPr>
          <w:rFonts w:asciiTheme="minorHAnsi" w:hAnsiTheme="minorHAnsi"/>
          <w:lang w:val="ca-ES"/>
        </w:rPr>
      </w:pPr>
      <w:r w:rsidRPr="007E473A">
        <w:rPr>
          <w:rFonts w:asciiTheme="minorHAnsi" w:hAnsiTheme="minorHAnsi"/>
          <w:lang w:val="ca-ES"/>
        </w:rPr>
        <w:t xml:space="preserve">S’ha definit una sèrie de </w:t>
      </w:r>
      <w:r>
        <w:rPr>
          <w:rFonts w:asciiTheme="minorHAnsi" w:hAnsiTheme="minorHAnsi"/>
          <w:lang w:val="ca-ES"/>
        </w:rPr>
        <w:t>Health-</w:t>
      </w:r>
      <w:proofErr w:type="spellStart"/>
      <w:r w:rsidRPr="007E473A">
        <w:rPr>
          <w:rFonts w:asciiTheme="minorHAnsi" w:hAnsiTheme="minorHAnsi"/>
          <w:lang w:val="ca-ES"/>
        </w:rPr>
        <w:t>checks</w:t>
      </w:r>
      <w:proofErr w:type="spellEnd"/>
      <w:r w:rsidRPr="007E473A">
        <w:rPr>
          <w:rFonts w:asciiTheme="minorHAnsi" w:hAnsiTheme="minorHAnsi"/>
          <w:lang w:val="ca-ES"/>
        </w:rPr>
        <w:t xml:space="preserve"> de </w:t>
      </w:r>
      <w:proofErr w:type="spellStart"/>
      <w:r w:rsidRPr="007E473A">
        <w:rPr>
          <w:rFonts w:asciiTheme="minorHAnsi" w:hAnsiTheme="minorHAnsi"/>
          <w:lang w:val="ca-ES"/>
        </w:rPr>
        <w:t>ping</w:t>
      </w:r>
      <w:proofErr w:type="spellEnd"/>
      <w:r w:rsidRPr="007E473A">
        <w:rPr>
          <w:rFonts w:asciiTheme="minorHAnsi" w:hAnsiTheme="minorHAnsi"/>
          <w:lang w:val="ca-ES"/>
        </w:rPr>
        <w:t xml:space="preserve"> </w:t>
      </w:r>
      <w:r w:rsidR="00844296" w:rsidRP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[</w:t>
      </w:r>
      <w:proofErr w:type="spellStart"/>
      <w:r w:rsid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config</w:t>
      </w:r>
      <w:proofErr w:type="spellEnd"/>
      <w:r w:rsid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 xml:space="preserve"> System </w:t>
      </w:r>
      <w:proofErr w:type="spellStart"/>
      <w:r w:rsid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link</w:t>
      </w:r>
      <w:proofErr w:type="spellEnd"/>
      <w:r w:rsid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-monitor</w:t>
      </w:r>
      <w:r w:rsidR="00844296" w:rsidRPr="00844296">
        <w:rPr>
          <w:rFonts w:asciiTheme="minorHAnsi" w:hAnsiTheme="minorHAnsi"/>
          <w:b/>
          <w:i/>
          <w:color w:val="000000"/>
          <w:sz w:val="22"/>
          <w:szCs w:val="22"/>
          <w:highlight w:val="cyan"/>
          <w:lang w:val="ca-ES" w:eastAsia="es-ES"/>
        </w:rPr>
        <w:t>]</w:t>
      </w:r>
      <w:r w:rsidR="00844296" w:rsidRPr="00844296">
        <w:rPr>
          <w:rFonts w:asciiTheme="minorHAnsi" w:hAnsiTheme="minorHAnsi"/>
          <w:b/>
          <w:i/>
          <w:color w:val="000000"/>
          <w:sz w:val="22"/>
          <w:szCs w:val="22"/>
          <w:lang w:val="ca-ES" w:eastAsia="es-ES"/>
        </w:rPr>
        <w:t xml:space="preserve"> </w:t>
      </w:r>
      <w:r w:rsidRPr="007E473A">
        <w:rPr>
          <w:rFonts w:asciiTheme="minorHAnsi" w:hAnsiTheme="minorHAnsi"/>
          <w:lang w:val="ca-ES"/>
        </w:rPr>
        <w:t xml:space="preserve">a través de les interfícies </w:t>
      </w:r>
      <w:proofErr w:type="spellStart"/>
      <w:r w:rsidRPr="007E473A">
        <w:rPr>
          <w:rFonts w:asciiTheme="minorHAnsi" w:hAnsiTheme="minorHAnsi"/>
          <w:lang w:val="ca-ES"/>
        </w:rPr>
        <w:t>wan</w:t>
      </w:r>
      <w:proofErr w:type="spellEnd"/>
      <w:r w:rsidRPr="007E473A">
        <w:rPr>
          <w:rFonts w:asciiTheme="minorHAnsi" w:hAnsiTheme="minorHAnsi"/>
          <w:lang w:val="ca-ES"/>
        </w:rPr>
        <w:t xml:space="preserve"> per detectar la caiguda de les línies de comunicacions.</w:t>
      </w:r>
    </w:p>
    <w:tbl>
      <w:tblPr>
        <w:tblStyle w:val="Taulaambquadrcula4-mfasi2"/>
        <w:tblW w:w="4855" w:type="pct"/>
        <w:jc w:val="center"/>
        <w:tblLook w:val="0420" w:firstRow="1" w:lastRow="0" w:firstColumn="0" w:lastColumn="0" w:noHBand="0" w:noVBand="1"/>
      </w:tblPr>
      <w:tblGrid>
        <w:gridCol w:w="1694"/>
        <w:gridCol w:w="1594"/>
        <w:gridCol w:w="1244"/>
        <w:gridCol w:w="1275"/>
        <w:gridCol w:w="1418"/>
        <w:gridCol w:w="1854"/>
      </w:tblGrid>
      <w:tr w:rsidR="00F55C61" w:rsidRPr="00100D59" w:rsidTr="00F55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933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proofErr w:type="spellStart"/>
            <w:r w:rsidRPr="00F55C61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>Servidor</w:t>
            </w:r>
            <w:proofErr w:type="spellEnd"/>
            <w:r w:rsidRPr="00F55C61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 xml:space="preserve"> </w:t>
            </w:r>
            <w:proofErr w:type="spellStart"/>
            <w:r w:rsidRPr="00F55C61"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  <w:t>Destí</w:t>
            </w:r>
            <w:proofErr w:type="spellEnd"/>
          </w:p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val="en-US" w:eastAsia="es-ES"/>
              </w:rPr>
            </w:pPr>
            <w:r w:rsidRPr="00F55C61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 xml:space="preserve">[set 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server</w:t>
            </w:r>
            <w:r w:rsidRPr="00F55C61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US" w:eastAsia="es-ES"/>
              </w:rPr>
              <w:t>]</w:t>
            </w:r>
          </w:p>
        </w:tc>
        <w:tc>
          <w:tcPr>
            <w:tcW w:w="87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GW</w:t>
            </w:r>
          </w:p>
          <w:p w:rsidR="00F55C61" w:rsidRPr="006B6408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 Gateway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-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ip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68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Interficie</w:t>
            </w:r>
            <w:proofErr w:type="spellEnd"/>
          </w:p>
          <w:p w:rsidR="00F55C61" w:rsidRPr="006B6408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srcintf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70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Interval</w:t>
            </w:r>
            <w:proofErr w:type="spellEnd"/>
          </w:p>
          <w:p w:rsidR="00F55C61" w:rsidRPr="006B6408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interval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781" w:type="pct"/>
          </w:tcPr>
          <w:p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failtime</w:t>
            </w:r>
            <w:proofErr w:type="spellEnd"/>
          </w:p>
          <w:p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failtime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021" w:type="pct"/>
          </w:tcPr>
          <w:p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recovery</w:t>
            </w:r>
            <w:proofErr w:type="spellEnd"/>
          </w:p>
          <w:p w:rsid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recoverytime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</w:tr>
      <w:tr w:rsidR="00F55C61" w:rsidRPr="00100D59" w:rsidTr="00F55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933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55C61" w:rsidRPr="00100D59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8.8.4.4</w:t>
            </w:r>
          </w:p>
        </w:tc>
        <w:tc>
          <w:tcPr>
            <w:tcW w:w="87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10.132.0.1</w:t>
            </w:r>
          </w:p>
        </w:tc>
        <w:tc>
          <w:tcPr>
            <w:tcW w:w="68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</w:t>
            </w:r>
          </w:p>
        </w:tc>
        <w:tc>
          <w:tcPr>
            <w:tcW w:w="70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  <w:tc>
          <w:tcPr>
            <w:tcW w:w="781" w:type="pct"/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  <w:tc>
          <w:tcPr>
            <w:tcW w:w="1021" w:type="pct"/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</w:tr>
      <w:tr w:rsidR="00F55C61" w:rsidRPr="00100D59" w:rsidTr="00F55C61">
        <w:trPr>
          <w:trHeight w:val="300"/>
          <w:jc w:val="center"/>
        </w:trPr>
        <w:tc>
          <w:tcPr>
            <w:tcW w:w="933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55C61" w:rsidRPr="00100D59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8.8.4.4</w:t>
            </w:r>
          </w:p>
        </w:tc>
        <w:tc>
          <w:tcPr>
            <w:tcW w:w="87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10.132.7</w:t>
            </w:r>
            <w:r w:rsidRPr="00F55C61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.1</w:t>
            </w:r>
          </w:p>
        </w:tc>
        <w:tc>
          <w:tcPr>
            <w:tcW w:w="685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Port4</w:t>
            </w:r>
          </w:p>
        </w:tc>
        <w:tc>
          <w:tcPr>
            <w:tcW w:w="702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  <w:tc>
          <w:tcPr>
            <w:tcW w:w="781" w:type="pct"/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  <w:tc>
          <w:tcPr>
            <w:tcW w:w="1021" w:type="pct"/>
          </w:tcPr>
          <w:p w:rsidR="00F55C61" w:rsidRPr="00F55C61" w:rsidRDefault="00F55C61" w:rsidP="00F55C61">
            <w:pPr>
              <w:suppressAutoHyphens w:val="0"/>
              <w:spacing w:line="276" w:lineRule="auto"/>
              <w:ind w:left="-257" w:firstLine="257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</w:t>
            </w:r>
          </w:p>
        </w:tc>
      </w:tr>
    </w:tbl>
    <w:p w:rsidR="007E473A" w:rsidRPr="007E473A" w:rsidRDefault="007E473A" w:rsidP="007E473A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2116D6" w:rsidRPr="00100D59" w:rsidRDefault="00561B26" w:rsidP="006B6408">
      <w:pPr>
        <w:pStyle w:val="Ttol2"/>
        <w:rPr>
          <w:lang w:val="ca-ES"/>
        </w:rPr>
      </w:pPr>
      <w:bookmarkStart w:id="10" w:name="_Toc439936335"/>
      <w:r>
        <w:rPr>
          <w:lang w:val="ca-ES"/>
        </w:rPr>
        <w:t xml:space="preserve">Objectes </w:t>
      </w:r>
      <w:r w:rsidR="00AC6DD7" w:rsidRPr="00100D59">
        <w:rPr>
          <w:lang w:val="ca-ES"/>
        </w:rPr>
        <w:t>Adreces del Firewall</w:t>
      </w:r>
      <w:r w:rsidR="006B6408">
        <w:rPr>
          <w:lang w:val="ca-ES"/>
        </w:rPr>
        <w:t xml:space="preserve"> </w:t>
      </w:r>
      <w:r w:rsidR="006B6408" w:rsidRPr="00FF130E">
        <w:rPr>
          <w:b w:val="0"/>
          <w:i/>
          <w:color w:val="auto"/>
          <w:sz w:val="24"/>
          <w:highlight w:val="cyan"/>
          <w:lang w:val="ca-ES"/>
        </w:rPr>
        <w:t>[#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firewall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address</w:t>
      </w:r>
      <w:proofErr w:type="spellEnd"/>
      <w:r w:rsidR="006B6408" w:rsidRPr="00FF130E">
        <w:rPr>
          <w:b w:val="0"/>
          <w:i/>
          <w:color w:val="auto"/>
          <w:sz w:val="24"/>
          <w:highlight w:val="cyan"/>
          <w:lang w:val="ca-ES"/>
        </w:rPr>
        <w:t>]</w:t>
      </w:r>
      <w:bookmarkEnd w:id="10"/>
    </w:p>
    <w:p w:rsidR="00571860" w:rsidRPr="00100D59" w:rsidRDefault="002116D6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El dispositiu actualment te </w:t>
      </w:r>
      <w:r w:rsidR="007F55BC" w:rsidRPr="00100D59">
        <w:rPr>
          <w:rFonts w:asciiTheme="minorHAnsi" w:hAnsiTheme="minorHAnsi"/>
          <w:lang w:val="ca-ES"/>
        </w:rPr>
        <w:t xml:space="preserve">vinculats determinats objectes (noms descriptius) a   </w:t>
      </w:r>
      <w:r w:rsidR="00AC6DD7" w:rsidRPr="00100D59">
        <w:rPr>
          <w:rFonts w:asciiTheme="minorHAnsi" w:hAnsiTheme="minorHAnsi"/>
          <w:lang w:val="ca-ES"/>
        </w:rPr>
        <w:t>adreces</w:t>
      </w:r>
      <w:r w:rsidR="007F55BC" w:rsidRPr="00100D59">
        <w:rPr>
          <w:rFonts w:asciiTheme="minorHAnsi" w:hAnsiTheme="minorHAnsi"/>
          <w:lang w:val="ca-ES"/>
        </w:rPr>
        <w:t xml:space="preserve"> IP</w:t>
      </w:r>
      <w:r w:rsidR="00AC6DD7" w:rsidRPr="00100D59">
        <w:rPr>
          <w:rFonts w:asciiTheme="minorHAnsi" w:hAnsiTheme="minorHAnsi"/>
          <w:lang w:val="ca-ES"/>
        </w:rPr>
        <w:t xml:space="preserve"> per tal de facilitar la seva utilització en el sistema.</w:t>
      </w:r>
    </w:p>
    <w:p w:rsidR="002C1B36" w:rsidRPr="00100D59" w:rsidRDefault="002C1B36" w:rsidP="00C73F00">
      <w:pPr>
        <w:tabs>
          <w:tab w:val="left" w:pos="1380"/>
        </w:tabs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ab/>
      </w:r>
    </w:p>
    <w:tbl>
      <w:tblPr>
        <w:tblStyle w:val="Taulaambquadrcula4-mfasi2"/>
        <w:tblW w:w="4995" w:type="pct"/>
        <w:tblLook w:val="0420" w:firstRow="1" w:lastRow="0" w:firstColumn="0" w:lastColumn="0" w:noHBand="0" w:noVBand="1"/>
      </w:tblPr>
      <w:tblGrid>
        <w:gridCol w:w="2405"/>
        <w:gridCol w:w="1043"/>
        <w:gridCol w:w="3636"/>
        <w:gridCol w:w="1046"/>
        <w:gridCol w:w="1211"/>
      </w:tblGrid>
      <w:tr w:rsidR="00561B26" w:rsidRPr="00100D59" w:rsidTr="00561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Name</w:t>
            </w:r>
            <w:proofErr w:type="spellEnd"/>
          </w:p>
          <w:p w:rsidR="00475D48" w:rsidRPr="00475D48" w:rsidRDefault="00475D4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Category</w:t>
            </w:r>
            <w:proofErr w:type="spellEnd"/>
          </w:p>
          <w:p w:rsidR="00475D48" w:rsidRPr="00100D59" w:rsidRDefault="00475D48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Address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/FQDN</w:t>
            </w:r>
          </w:p>
          <w:p w:rsidR="00475D48" w:rsidRPr="00475D48" w:rsidRDefault="00475D48" w:rsidP="00F34C19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subnet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100D59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Interface</w:t>
            </w:r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Type</w:t>
            </w:r>
            <w:proofErr w:type="spellEnd"/>
            <w:r w:rsidR="00475D48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*</w:t>
            </w:r>
          </w:p>
          <w:p w:rsidR="00475D48" w:rsidRPr="00475D48" w:rsidRDefault="00475D48" w:rsidP="00475D48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type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</w:tr>
      <w:tr w:rsidR="00561B26" w:rsidRPr="00100D59" w:rsidTr="0056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0/255.255.255.0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:rsidTr="00561B26">
        <w:trPr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10.132.4.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0/255.255.255.0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:rsidTr="0056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37EB4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Cloud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</w:t>
            </w:r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E568C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5.125.205.142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/255.255.255.224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:rsidTr="00561B26">
        <w:trPr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37EB4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Cloud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</w:t>
            </w:r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E568C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91.117.121.65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/255.255.255.240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:rsidTr="0056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Srv-</w:t>
            </w:r>
            <w:r w:rsidR="0084429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demeter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62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:rsidTr="00561B26">
        <w:trPr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Srv-</w:t>
            </w:r>
            <w:r w:rsidR="0084429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devrepo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97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:rsidTr="00561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84429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Srv-neb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ulaz</w:t>
            </w:r>
            <w:proofErr w:type="spellEnd"/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96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Subnet</w:t>
            </w:r>
            <w:proofErr w:type="spellEnd"/>
          </w:p>
        </w:tc>
      </w:tr>
      <w:tr w:rsidR="00561B26" w:rsidRPr="00100D59" w:rsidTr="00561B26">
        <w:trPr>
          <w:trHeight w:val="300"/>
        </w:trPr>
        <w:tc>
          <w:tcPr>
            <w:tcW w:w="1287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Vpn</w:t>
            </w:r>
            <w:proofErr w:type="spellEnd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-net</w:t>
            </w:r>
          </w:p>
        </w:tc>
        <w:tc>
          <w:tcPr>
            <w:tcW w:w="55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Address</w:t>
            </w:r>
            <w:proofErr w:type="spellEnd"/>
          </w:p>
        </w:tc>
        <w:tc>
          <w:tcPr>
            <w:tcW w:w="1946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10.10.10.100.10.10.10.150</w:t>
            </w:r>
          </w:p>
        </w:tc>
        <w:tc>
          <w:tcPr>
            <w:tcW w:w="560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</w:t>
            </w:r>
            <w:proofErr w:type="spellEnd"/>
          </w:p>
        </w:tc>
        <w:tc>
          <w:tcPr>
            <w:tcW w:w="648" w:type="pct"/>
            <w:noWrap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561B26" w:rsidRPr="00844296" w:rsidRDefault="00561B26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844296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Range</w:t>
            </w:r>
            <w:proofErr w:type="spellEnd"/>
          </w:p>
        </w:tc>
      </w:tr>
    </w:tbl>
    <w:p w:rsidR="00571860" w:rsidRDefault="00571860" w:rsidP="00C73F00">
      <w:pPr>
        <w:tabs>
          <w:tab w:val="left" w:pos="1290"/>
        </w:tabs>
        <w:spacing w:line="276" w:lineRule="auto"/>
        <w:rPr>
          <w:rFonts w:asciiTheme="minorHAnsi" w:hAnsiTheme="minorHAnsi"/>
          <w:lang w:val="ca-ES"/>
        </w:rPr>
      </w:pPr>
    </w:p>
    <w:p w:rsidR="00475D48" w:rsidRDefault="00475D48" w:rsidP="00C73F00">
      <w:pPr>
        <w:tabs>
          <w:tab w:val="left" w:pos="1290"/>
        </w:tabs>
        <w:spacing w:line="276" w:lineRule="auto"/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</w:pPr>
      <w:r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>*</w:t>
      </w:r>
      <w:r w:rsidRPr="00475D48"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>[set type] = not exist (Subnet)</w:t>
      </w:r>
      <w:r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 xml:space="preserve"> / </w:t>
      </w:r>
      <w:r w:rsidRPr="00475D48"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 xml:space="preserve">[set type] = </w:t>
      </w:r>
      <w:proofErr w:type="spellStart"/>
      <w:r w:rsidRPr="00475D48"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>iprange</w:t>
      </w:r>
      <w:proofErr w:type="spellEnd"/>
      <w:r w:rsidRPr="00475D48"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  <w:t xml:space="preserve"> (range)</w:t>
      </w:r>
    </w:p>
    <w:p w:rsidR="00475D48" w:rsidRDefault="00475D48" w:rsidP="00C73F00">
      <w:pPr>
        <w:tabs>
          <w:tab w:val="left" w:pos="1290"/>
        </w:tabs>
        <w:spacing w:line="276" w:lineRule="auto"/>
        <w:rPr>
          <w:rFonts w:asciiTheme="minorHAnsi" w:hAnsiTheme="minorHAnsi"/>
          <w:i/>
          <w:color w:val="000000"/>
          <w:sz w:val="22"/>
          <w:szCs w:val="22"/>
          <w:lang w:val="en-GB" w:eastAsia="es-ES"/>
        </w:rPr>
      </w:pPr>
    </w:p>
    <w:p w:rsidR="00475D48" w:rsidRPr="00475D48" w:rsidRDefault="00475D48" w:rsidP="00C73F00">
      <w:pPr>
        <w:tabs>
          <w:tab w:val="left" w:pos="1290"/>
        </w:tabs>
        <w:spacing w:line="276" w:lineRule="auto"/>
        <w:rPr>
          <w:rFonts w:asciiTheme="minorHAnsi" w:hAnsiTheme="minorHAnsi"/>
          <w:lang w:val="ca-ES"/>
        </w:rPr>
      </w:pPr>
    </w:p>
    <w:p w:rsidR="0031497B" w:rsidRPr="00475D48" w:rsidRDefault="00561B26" w:rsidP="00475D48">
      <w:pPr>
        <w:pStyle w:val="Ttol2"/>
        <w:rPr>
          <w:lang w:val="en-GB"/>
        </w:rPr>
      </w:pPr>
      <w:bookmarkStart w:id="11" w:name="_Toc439936336"/>
      <w:proofErr w:type="spellStart"/>
      <w:r w:rsidRPr="00475D48">
        <w:rPr>
          <w:lang w:val="en-GB"/>
        </w:rPr>
        <w:t>Objectes</w:t>
      </w:r>
      <w:proofErr w:type="spellEnd"/>
      <w:r w:rsidRPr="00475D48">
        <w:rPr>
          <w:lang w:val="en-GB"/>
        </w:rPr>
        <w:t xml:space="preserve"> </w:t>
      </w:r>
      <w:proofErr w:type="spellStart"/>
      <w:proofErr w:type="gramStart"/>
      <w:r w:rsidR="0031497B" w:rsidRPr="00475D48">
        <w:rPr>
          <w:lang w:val="en-GB"/>
        </w:rPr>
        <w:t>Serveis</w:t>
      </w:r>
      <w:proofErr w:type="spellEnd"/>
      <w:r w:rsidR="0031497B" w:rsidRPr="00475D48">
        <w:rPr>
          <w:lang w:val="en-GB"/>
        </w:rPr>
        <w:t xml:space="preserve"> </w:t>
      </w:r>
      <w:r w:rsidR="00475D48" w:rsidRPr="00475D48">
        <w:rPr>
          <w:lang w:val="en-GB"/>
        </w:rPr>
        <w:t xml:space="preserve"> </w:t>
      </w:r>
      <w:r w:rsidR="00475D48" w:rsidRPr="00FF130E">
        <w:rPr>
          <w:i/>
          <w:color w:val="auto"/>
          <w:sz w:val="24"/>
          <w:highlight w:val="cyan"/>
          <w:lang w:val="ca-ES"/>
        </w:rPr>
        <w:t>[</w:t>
      </w:r>
      <w:proofErr w:type="gramEnd"/>
      <w:r w:rsidR="00475D48" w:rsidRPr="00FF130E">
        <w:rPr>
          <w:i/>
          <w:color w:val="auto"/>
          <w:sz w:val="24"/>
          <w:highlight w:val="cyan"/>
          <w:lang w:val="ca-ES"/>
        </w:rPr>
        <w:t>#</w:t>
      </w:r>
      <w:proofErr w:type="spellStart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>firewall</w:t>
      </w:r>
      <w:proofErr w:type="spellEnd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>service</w:t>
      </w:r>
      <w:proofErr w:type="spellEnd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475D48" w:rsidRPr="00FF130E">
        <w:rPr>
          <w:b w:val="0"/>
          <w:i/>
          <w:color w:val="auto"/>
          <w:sz w:val="24"/>
          <w:highlight w:val="cyan"/>
          <w:lang w:val="ca-ES"/>
        </w:rPr>
        <w:t>custom</w:t>
      </w:r>
      <w:proofErr w:type="spellEnd"/>
      <w:r w:rsidR="00475D48" w:rsidRPr="00FF130E">
        <w:rPr>
          <w:i/>
          <w:color w:val="auto"/>
          <w:sz w:val="24"/>
          <w:highlight w:val="cyan"/>
          <w:lang w:val="ca-ES"/>
        </w:rPr>
        <w:t>]</w:t>
      </w:r>
      <w:bookmarkEnd w:id="11"/>
    </w:p>
    <w:p w:rsidR="00561B26" w:rsidRDefault="00C34344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El dispositiu configurat disposa de </w:t>
      </w:r>
      <w:r w:rsidR="00590A5B" w:rsidRPr="00100D59">
        <w:rPr>
          <w:rFonts w:asciiTheme="minorHAnsi" w:hAnsiTheme="minorHAnsi"/>
          <w:lang w:val="ca-ES"/>
        </w:rPr>
        <w:t xml:space="preserve">serveis predeterminats per defecte establerts per </w:t>
      </w:r>
      <w:proofErr w:type="spellStart"/>
      <w:r w:rsidR="00590A5B" w:rsidRPr="00100D59">
        <w:rPr>
          <w:rFonts w:asciiTheme="minorHAnsi" w:hAnsiTheme="minorHAnsi"/>
          <w:lang w:val="ca-ES"/>
        </w:rPr>
        <w:t>FortiNet</w:t>
      </w:r>
      <w:proofErr w:type="spellEnd"/>
      <w:r w:rsidR="00590A5B" w:rsidRPr="00100D59">
        <w:rPr>
          <w:rFonts w:asciiTheme="minorHAnsi" w:hAnsiTheme="minorHAnsi"/>
          <w:lang w:val="ca-ES"/>
        </w:rPr>
        <w:t xml:space="preserve"> i addicionalment te introduïts serveis personalitzats. </w:t>
      </w:r>
    </w:p>
    <w:p w:rsidR="00561B26" w:rsidRDefault="00941F20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Els serveis predeterminats són:</w:t>
      </w:r>
    </w:p>
    <w:tbl>
      <w:tblPr>
        <w:tblStyle w:val="Taulaambquadrcula4-mfasi2"/>
        <w:tblW w:w="5000" w:type="pct"/>
        <w:jc w:val="center"/>
        <w:tblLook w:val="04A0" w:firstRow="1" w:lastRow="0" w:firstColumn="1" w:lastColumn="0" w:noHBand="0" w:noVBand="1"/>
      </w:tblPr>
      <w:tblGrid>
        <w:gridCol w:w="2242"/>
        <w:gridCol w:w="3301"/>
        <w:gridCol w:w="1757"/>
        <w:gridCol w:w="1094"/>
        <w:gridCol w:w="956"/>
      </w:tblGrid>
      <w:tr w:rsidR="00F06193" w:rsidRPr="00F75907" w:rsidTr="00E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  <w:hideMark/>
          </w:tcPr>
          <w:p w:rsidR="00941F20" w:rsidRDefault="00941F20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Nom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del </w:t>
            </w: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Servei</w:t>
            </w:r>
            <w:proofErr w:type="spellEnd"/>
          </w:p>
          <w:p w:rsidR="00941F20" w:rsidRPr="00475D48" w:rsidRDefault="00941F20" w:rsidP="00E8514E">
            <w:pPr>
              <w:suppressAutoHyphens w:val="0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765" w:type="pct"/>
            <w:noWrap/>
            <w:hideMark/>
          </w:tcPr>
          <w:p w:rsidR="00941F20" w:rsidRDefault="00941F20" w:rsidP="00E8514E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Categoria</w:t>
            </w:r>
            <w:proofErr w:type="spellEnd"/>
          </w:p>
          <w:p w:rsidR="00F06193" w:rsidRPr="00297EF8" w:rsidRDefault="00F06193" w:rsidP="00F06193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category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940" w:type="pct"/>
            <w:noWrap/>
            <w:hideMark/>
          </w:tcPr>
          <w:p w:rsidR="00941F20" w:rsidRDefault="00941F20" w:rsidP="00E8514E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297EF8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Ports</w:t>
            </w:r>
            <w:proofErr w:type="spellEnd"/>
            <w:r w:rsidR="00F06193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TCP</w:t>
            </w:r>
          </w:p>
          <w:p w:rsidR="00941F20" w:rsidRPr="00F75907" w:rsidRDefault="00941F20" w:rsidP="00E8514E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tcp</w:t>
            </w: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-portrange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585" w:type="pct"/>
          </w:tcPr>
          <w:p w:rsidR="00941F20" w:rsidRDefault="00941F20" w:rsidP="00941F20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297EF8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Ports</w:t>
            </w:r>
            <w:proofErr w:type="spellEnd"/>
            <w:r w:rsidR="00F06193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UDP</w:t>
            </w:r>
          </w:p>
          <w:p w:rsidR="00941F20" w:rsidRPr="00297EF8" w:rsidRDefault="00941F20" w:rsidP="00941F20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ud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p</w:t>
            </w: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-portrange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511" w:type="pct"/>
          </w:tcPr>
          <w:p w:rsidR="00941F20" w:rsidRDefault="00941F20" w:rsidP="00E8514E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Protocol</w:t>
            </w:r>
            <w:proofErr w:type="spellEnd"/>
          </w:p>
          <w:p w:rsidR="00941F20" w:rsidRPr="00297EF8" w:rsidRDefault="00941F20" w:rsidP="00941F20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protocol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ALL_TCP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1-65535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F0619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941F20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ALL_UDP</w:t>
            </w:r>
          </w:p>
        </w:tc>
        <w:tc>
          <w:tcPr>
            <w:tcW w:w="1765" w:type="pct"/>
            <w:noWrap/>
          </w:tcPr>
          <w:p w:rsidR="00941F20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:rsidR="00941F20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941F20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1-65535</w:t>
            </w:r>
          </w:p>
        </w:tc>
        <w:tc>
          <w:tcPr>
            <w:tcW w:w="511" w:type="pct"/>
          </w:tcPr>
          <w:p w:rsidR="00941F20" w:rsidRPr="00EE408C" w:rsidRDefault="00941F20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F0619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941F20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ALL_ICMP</w:t>
            </w:r>
          </w:p>
        </w:tc>
        <w:tc>
          <w:tcPr>
            <w:tcW w:w="1765" w:type="pct"/>
            <w:noWrap/>
          </w:tcPr>
          <w:p w:rsidR="00941F20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:rsidR="00941F20" w:rsidRPr="00EE408C" w:rsidRDefault="00941F20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941F20" w:rsidRPr="00EE408C" w:rsidRDefault="00941F20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941F20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ALL_ICMP6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General</w:t>
            </w: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ICMP6</w:t>
            </w: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GRE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AH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ESP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AOL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5190-5194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BGP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179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DHCP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67-68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DNS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53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53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FINGER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79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FTP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21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FTP_GET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21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FTP_PUT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21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GOPHER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H323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VoIP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1720 1503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1719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HTTP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Web Access</w:t>
            </w: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IKE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500 4500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IMAP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143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F0619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IMAPS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993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Internet-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Locator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-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</w:t>
            </w:r>
            <w:proofErr w:type="spellEnd"/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389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IRC</w:t>
            </w:r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VoIP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6660-6669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L2TP</w:t>
            </w:r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1701</w:t>
            </w:r>
          </w:p>
        </w:tc>
        <w:tc>
          <w:tcPr>
            <w:tcW w:w="585" w:type="pct"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1701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LDAp</w:t>
            </w:r>
            <w:proofErr w:type="spellEnd"/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Authentication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389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NetMeeting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1720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lastRenderedPageBreak/>
              <w:t>NFS</w:t>
            </w:r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111 2049</w:t>
            </w:r>
          </w:p>
        </w:tc>
        <w:tc>
          <w:tcPr>
            <w:tcW w:w="585" w:type="pct"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111 2049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NNTP</w:t>
            </w:r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123</w:t>
            </w:r>
          </w:p>
        </w:tc>
        <w:tc>
          <w:tcPr>
            <w:tcW w:w="585" w:type="pct"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123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OSPF</w:t>
            </w:r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IP</w:t>
            </w: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PC-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Anywhere</w:t>
            </w:r>
            <w:proofErr w:type="spellEnd"/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Access</w:t>
            </w: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5631</w:t>
            </w:r>
          </w:p>
        </w:tc>
        <w:tc>
          <w:tcPr>
            <w:tcW w:w="585" w:type="pct"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5632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PING</w:t>
            </w:r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TIMESTAMP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INFO_REQUEST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INFO_ADDRESS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</w:t>
            </w: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ONC_RPC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Access</w:t>
            </w: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111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111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DCE_RPC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Access</w:t>
            </w: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135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135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POP3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110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POP3S</w:t>
            </w:r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995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PPTP</w:t>
            </w:r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1723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QUAKE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26000 27000 27910 27960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RAUDIO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7070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REXEC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512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RIP</w:t>
            </w:r>
          </w:p>
        </w:tc>
        <w:tc>
          <w:tcPr>
            <w:tcW w:w="1765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F0619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520</w:t>
            </w: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F0619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RLOGIN</w:t>
            </w:r>
          </w:p>
        </w:tc>
        <w:tc>
          <w:tcPr>
            <w:tcW w:w="1765" w:type="pct"/>
            <w:noWrap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F0619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513:512-1023</w:t>
            </w:r>
          </w:p>
        </w:tc>
        <w:tc>
          <w:tcPr>
            <w:tcW w:w="585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F06193" w:rsidRPr="00EE408C" w:rsidRDefault="00F0619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RSH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514:512-2013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SCCP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VoIP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2000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SIP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VoIP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5060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5069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SIP-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MSNmessenger</w:t>
            </w:r>
            <w:proofErr w:type="spellEnd"/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VoIP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1863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SAMBA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139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SMTP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25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SMTPS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Email</w:t>
            </w: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465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0A1713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SNMP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161-162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161-162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SSH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Access</w:t>
            </w: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22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SYSLOG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514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TALK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517-518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TELNET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Access</w:t>
            </w: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23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TFTP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69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MGCP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2427 2727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UUCP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540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VDOLIVE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7000-7010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WAIS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210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WINFRAME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1494 2598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lastRenderedPageBreak/>
              <w:t>X-WINDOWS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Access</w:t>
            </w: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6000-6063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PING6</w:t>
            </w:r>
          </w:p>
        </w:tc>
        <w:tc>
          <w:tcPr>
            <w:tcW w:w="1765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ICMP6</w:t>
            </w: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MS_SQL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VoIP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1433 1434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MYSQL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VoIP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3306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RDP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Access</w:t>
            </w: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3389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VNC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Access</w:t>
            </w: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5900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DHCP6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546 547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SQUID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3128</w:t>
            </w:r>
          </w:p>
        </w:tc>
        <w:tc>
          <w:tcPr>
            <w:tcW w:w="585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SOCKS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Tunneling</w:t>
            </w:r>
            <w:proofErr w:type="spellEnd"/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1080</w:t>
            </w:r>
          </w:p>
        </w:tc>
        <w:tc>
          <w:tcPr>
            <w:tcW w:w="585" w:type="pct"/>
          </w:tcPr>
          <w:p w:rsidR="000A1713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1080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0A1713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0A1713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WINS</w:t>
            </w:r>
          </w:p>
        </w:tc>
        <w:tc>
          <w:tcPr>
            <w:tcW w:w="1765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Remote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Access</w:t>
            </w:r>
          </w:p>
        </w:tc>
        <w:tc>
          <w:tcPr>
            <w:tcW w:w="940" w:type="pct"/>
            <w:noWrap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1512</w:t>
            </w:r>
          </w:p>
        </w:tc>
        <w:tc>
          <w:tcPr>
            <w:tcW w:w="585" w:type="pct"/>
          </w:tcPr>
          <w:p w:rsidR="000A1713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1512</w:t>
            </w:r>
          </w:p>
        </w:tc>
        <w:tc>
          <w:tcPr>
            <w:tcW w:w="511" w:type="pct"/>
          </w:tcPr>
          <w:p w:rsidR="000A1713" w:rsidRPr="00EE408C" w:rsidRDefault="000A1713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RADIUS</w:t>
            </w:r>
          </w:p>
        </w:tc>
        <w:tc>
          <w:tcPr>
            <w:tcW w:w="1765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Authentication</w:t>
            </w:r>
            <w:proofErr w:type="spellEnd"/>
          </w:p>
        </w:tc>
        <w:tc>
          <w:tcPr>
            <w:tcW w:w="940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1812 1813</w:t>
            </w: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RADIUS-OLD</w:t>
            </w:r>
          </w:p>
        </w:tc>
        <w:tc>
          <w:tcPr>
            <w:tcW w:w="1765" w:type="pct"/>
            <w:noWrap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1645 1646</w:t>
            </w: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CVSPSERVER</w:t>
            </w:r>
          </w:p>
        </w:tc>
        <w:tc>
          <w:tcPr>
            <w:tcW w:w="1765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2401</w:t>
            </w: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2401</w:t>
            </w: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AFS3</w:t>
            </w:r>
          </w:p>
        </w:tc>
        <w:tc>
          <w:tcPr>
            <w:tcW w:w="1765" w:type="pct"/>
            <w:noWrap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7000-7009</w:t>
            </w: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7000-7009</w:t>
            </w: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TRACEROUTE</w:t>
            </w:r>
          </w:p>
        </w:tc>
        <w:tc>
          <w:tcPr>
            <w:tcW w:w="1765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Network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Services</w:t>
            </w:r>
            <w:proofErr w:type="spellEnd"/>
          </w:p>
        </w:tc>
        <w:tc>
          <w:tcPr>
            <w:tcW w:w="940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33434-33535</w:t>
            </w: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RTSP</w:t>
            </w:r>
          </w:p>
        </w:tc>
        <w:tc>
          <w:tcPr>
            <w:tcW w:w="1765" w:type="pct"/>
            <w:noWrap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VoIP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,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Messaging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&amp;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Other</w:t>
            </w:r>
            <w:proofErr w:type="spellEnd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 xml:space="preserve"> </w:t>
            </w: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Applications</w:t>
            </w:r>
            <w:proofErr w:type="spellEnd"/>
          </w:p>
        </w:tc>
        <w:tc>
          <w:tcPr>
            <w:tcW w:w="940" w:type="pct"/>
            <w:noWrap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554 7070 8554</w:t>
            </w: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554</w:t>
            </w: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7E04C2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MMS</w:t>
            </w:r>
          </w:p>
        </w:tc>
        <w:tc>
          <w:tcPr>
            <w:tcW w:w="1765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1755</w:t>
            </w: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1024-5000</w:t>
            </w: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KERBEROS</w:t>
            </w:r>
          </w:p>
        </w:tc>
        <w:tc>
          <w:tcPr>
            <w:tcW w:w="1765" w:type="pct"/>
            <w:noWrap/>
          </w:tcPr>
          <w:p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Authentication</w:t>
            </w:r>
            <w:proofErr w:type="spellEnd"/>
          </w:p>
        </w:tc>
        <w:tc>
          <w:tcPr>
            <w:tcW w:w="940" w:type="pct"/>
            <w:noWrap/>
          </w:tcPr>
          <w:p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88</w:t>
            </w:r>
          </w:p>
        </w:tc>
        <w:tc>
          <w:tcPr>
            <w:tcW w:w="585" w:type="pct"/>
          </w:tcPr>
          <w:p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88</w:t>
            </w: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LDAP_UDP</w:t>
            </w:r>
          </w:p>
        </w:tc>
        <w:tc>
          <w:tcPr>
            <w:tcW w:w="1765" w:type="pct"/>
            <w:noWrap/>
          </w:tcPr>
          <w:p w:rsidR="007E04C2" w:rsidRPr="00EE408C" w:rsidRDefault="00EE408C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Authentication</w:t>
            </w:r>
            <w:proofErr w:type="spellEnd"/>
          </w:p>
        </w:tc>
        <w:tc>
          <w:tcPr>
            <w:tcW w:w="940" w:type="pct"/>
            <w:noWrap/>
          </w:tcPr>
          <w:p w:rsidR="007E04C2" w:rsidRPr="00EE408C" w:rsidRDefault="00EE408C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585" w:type="pct"/>
          </w:tcPr>
          <w:p w:rsidR="007E04C2" w:rsidRPr="00EE408C" w:rsidRDefault="00EE408C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389</w:t>
            </w: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SMB</w:t>
            </w:r>
          </w:p>
        </w:tc>
        <w:tc>
          <w:tcPr>
            <w:tcW w:w="1765" w:type="pct"/>
            <w:noWrap/>
          </w:tcPr>
          <w:p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File Access</w:t>
            </w:r>
          </w:p>
        </w:tc>
        <w:tc>
          <w:tcPr>
            <w:tcW w:w="940" w:type="pct"/>
            <w:noWrap/>
          </w:tcPr>
          <w:p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445</w:t>
            </w: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NONE</w:t>
            </w:r>
          </w:p>
        </w:tc>
        <w:tc>
          <w:tcPr>
            <w:tcW w:w="1765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940" w:type="pct"/>
            <w:noWrap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7E04C2" w:rsidRPr="00EE408C" w:rsidRDefault="007E04C2" w:rsidP="00E8514E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  <w:tr w:rsidR="007E04C2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9" w:type="pct"/>
            <w:noWrap/>
          </w:tcPr>
          <w:p w:rsidR="007E04C2" w:rsidRPr="00EE408C" w:rsidRDefault="00EE408C" w:rsidP="00E8514E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webproxy</w:t>
            </w:r>
            <w:proofErr w:type="spellEnd"/>
          </w:p>
        </w:tc>
        <w:tc>
          <w:tcPr>
            <w:tcW w:w="1765" w:type="pct"/>
            <w:noWrap/>
          </w:tcPr>
          <w:p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Web Proxy</w:t>
            </w:r>
          </w:p>
        </w:tc>
        <w:tc>
          <w:tcPr>
            <w:tcW w:w="940" w:type="pct"/>
            <w:noWrap/>
          </w:tcPr>
          <w:p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0-65535:0-65535</w:t>
            </w:r>
          </w:p>
        </w:tc>
        <w:tc>
          <w:tcPr>
            <w:tcW w:w="585" w:type="pct"/>
          </w:tcPr>
          <w:p w:rsidR="007E04C2" w:rsidRPr="00EE408C" w:rsidRDefault="007E04C2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  <w:tc>
          <w:tcPr>
            <w:tcW w:w="511" w:type="pct"/>
          </w:tcPr>
          <w:p w:rsidR="007E04C2" w:rsidRPr="00EE408C" w:rsidRDefault="00EE408C" w:rsidP="00E8514E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ALL</w:t>
            </w:r>
          </w:p>
        </w:tc>
      </w:tr>
    </w:tbl>
    <w:p w:rsidR="00941F20" w:rsidRDefault="00941F20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p w:rsidR="00941F20" w:rsidRDefault="00941F20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Els serveis addicionals són:</w:t>
      </w:r>
    </w:p>
    <w:p w:rsidR="00941F20" w:rsidRDefault="00941F20" w:rsidP="00C73F00">
      <w:pPr>
        <w:spacing w:line="276" w:lineRule="auto"/>
        <w:jc w:val="both"/>
        <w:rPr>
          <w:rFonts w:asciiTheme="minorHAnsi" w:hAnsiTheme="minorHAnsi"/>
          <w:lang w:val="ca-ES"/>
        </w:rPr>
      </w:pPr>
    </w:p>
    <w:tbl>
      <w:tblPr>
        <w:tblStyle w:val="Taulaambquadrcula4-mfasi2"/>
        <w:tblW w:w="5000" w:type="pct"/>
        <w:jc w:val="center"/>
        <w:tblLook w:val="04A0" w:firstRow="1" w:lastRow="0" w:firstColumn="1" w:lastColumn="0" w:noHBand="0" w:noVBand="1"/>
      </w:tblPr>
      <w:tblGrid>
        <w:gridCol w:w="2015"/>
        <w:gridCol w:w="1515"/>
        <w:gridCol w:w="2910"/>
        <w:gridCol w:w="2910"/>
      </w:tblGrid>
      <w:tr w:rsidR="00EE408C" w:rsidRPr="00297EF8" w:rsidTr="00E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noWrap/>
            <w:hideMark/>
          </w:tcPr>
          <w:p w:rsidR="00EE408C" w:rsidRDefault="00EE408C" w:rsidP="00F34C19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Nom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del </w:t>
            </w: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Servei</w:t>
            </w:r>
            <w:proofErr w:type="spellEnd"/>
          </w:p>
          <w:p w:rsidR="00EE408C" w:rsidRPr="00475D48" w:rsidRDefault="00EE408C" w:rsidP="00F34C19">
            <w:pPr>
              <w:suppressAutoHyphens w:val="0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810" w:type="pct"/>
            <w:noWrap/>
            <w:hideMark/>
          </w:tcPr>
          <w:p w:rsidR="00EE408C" w:rsidRPr="00297EF8" w:rsidRDefault="00EE408C" w:rsidP="00F34C19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Categoria</w:t>
            </w:r>
            <w:proofErr w:type="spellEnd"/>
          </w:p>
        </w:tc>
        <w:tc>
          <w:tcPr>
            <w:tcW w:w="1556" w:type="pct"/>
            <w:noWrap/>
            <w:hideMark/>
          </w:tcPr>
          <w:p w:rsidR="00EE408C" w:rsidRDefault="00EE408C" w:rsidP="00F34C19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297EF8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Ports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TCP</w:t>
            </w:r>
          </w:p>
          <w:p w:rsidR="00EE408C" w:rsidRPr="00F75907" w:rsidRDefault="00EE408C" w:rsidP="00F75907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tcp</w:t>
            </w: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-portrange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556" w:type="pct"/>
          </w:tcPr>
          <w:p w:rsidR="00EE408C" w:rsidRDefault="00EE408C" w:rsidP="00F34C19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Ports</w:t>
            </w:r>
            <w:proofErr w:type="spellEnd"/>
            <w:r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UDP</w:t>
            </w:r>
          </w:p>
          <w:p w:rsidR="00EE408C" w:rsidRPr="00297EF8" w:rsidRDefault="00EE408C" w:rsidP="00F34C19">
            <w:pPr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[set</w:t>
            </w:r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udp</w:t>
            </w: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-portrange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</w:tr>
      <w:tr w:rsidR="00EE408C" w:rsidRPr="00297EF8" w:rsidTr="00E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noWrap/>
            <w:hideMark/>
          </w:tcPr>
          <w:p w:rsidR="00EE408C" w:rsidRPr="00EE408C" w:rsidRDefault="00EE408C" w:rsidP="00F34C19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43421_UDP</w:t>
            </w:r>
          </w:p>
        </w:tc>
        <w:tc>
          <w:tcPr>
            <w:tcW w:w="810" w:type="pct"/>
            <w:noWrap/>
            <w:hideMark/>
          </w:tcPr>
          <w:p w:rsidR="00EE408C" w:rsidRPr="00EE408C" w:rsidRDefault="00EE408C" w:rsidP="00F34C19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Uncategorized</w:t>
            </w:r>
            <w:proofErr w:type="spellEnd"/>
          </w:p>
        </w:tc>
        <w:tc>
          <w:tcPr>
            <w:tcW w:w="1556" w:type="pct"/>
            <w:noWrap/>
            <w:hideMark/>
          </w:tcPr>
          <w:p w:rsidR="00EE408C" w:rsidRPr="00EE408C" w:rsidRDefault="00EE408C" w:rsidP="00F34C19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</w:t>
            </w:r>
          </w:p>
        </w:tc>
        <w:tc>
          <w:tcPr>
            <w:tcW w:w="1556" w:type="pct"/>
          </w:tcPr>
          <w:p w:rsidR="00EE408C" w:rsidRPr="00EE408C" w:rsidRDefault="00EE408C" w:rsidP="00F34C19">
            <w:pPr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43421</w:t>
            </w:r>
          </w:p>
        </w:tc>
      </w:tr>
      <w:tr w:rsidR="00EE408C" w:rsidRPr="00297EF8" w:rsidTr="00EE408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noWrap/>
            <w:hideMark/>
          </w:tcPr>
          <w:p w:rsidR="00EE408C" w:rsidRPr="00EE408C" w:rsidRDefault="00EE408C" w:rsidP="00F34C19">
            <w:pPr>
              <w:suppressAutoHyphens w:val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8083_TCP</w:t>
            </w:r>
          </w:p>
        </w:tc>
        <w:tc>
          <w:tcPr>
            <w:tcW w:w="810" w:type="pct"/>
            <w:noWrap/>
            <w:hideMark/>
          </w:tcPr>
          <w:p w:rsidR="00EE408C" w:rsidRPr="00EE408C" w:rsidRDefault="00EE408C" w:rsidP="00F34C19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proofErr w:type="spellStart"/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Uncategorized</w:t>
            </w:r>
            <w:proofErr w:type="spellEnd"/>
          </w:p>
        </w:tc>
        <w:tc>
          <w:tcPr>
            <w:tcW w:w="1556" w:type="pct"/>
            <w:noWrap/>
            <w:hideMark/>
          </w:tcPr>
          <w:p w:rsidR="00EE408C" w:rsidRPr="00EE408C" w:rsidRDefault="00EE408C" w:rsidP="00F34C19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EE408C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8083</w:t>
            </w:r>
          </w:p>
        </w:tc>
        <w:tc>
          <w:tcPr>
            <w:tcW w:w="1556" w:type="pct"/>
          </w:tcPr>
          <w:p w:rsidR="00EE408C" w:rsidRPr="00EE408C" w:rsidRDefault="00EE408C" w:rsidP="00F34C19">
            <w:pPr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</w:p>
        </w:tc>
      </w:tr>
    </w:tbl>
    <w:p w:rsidR="00F75907" w:rsidRPr="00F75907" w:rsidRDefault="00F75907" w:rsidP="00F75907">
      <w:pPr>
        <w:rPr>
          <w:lang w:val="en-GB"/>
        </w:rPr>
      </w:pPr>
    </w:p>
    <w:p w:rsidR="00D3721E" w:rsidRPr="00F75907" w:rsidRDefault="000C38AC" w:rsidP="00F75907">
      <w:pPr>
        <w:pStyle w:val="Ttol2"/>
        <w:rPr>
          <w:lang w:val="en-GB"/>
        </w:rPr>
      </w:pPr>
      <w:bookmarkStart w:id="12" w:name="_Toc439936337"/>
      <w:r w:rsidRPr="00F75907">
        <w:rPr>
          <w:lang w:val="en-GB"/>
        </w:rPr>
        <w:t xml:space="preserve">NATs </w:t>
      </w:r>
      <w:proofErr w:type="spellStart"/>
      <w:r w:rsidRPr="00F75907">
        <w:rPr>
          <w:lang w:val="en-GB"/>
        </w:rPr>
        <w:t>d’entrada</w:t>
      </w:r>
      <w:proofErr w:type="spellEnd"/>
      <w:r w:rsidRPr="00F75907">
        <w:rPr>
          <w:lang w:val="en-GB"/>
        </w:rPr>
        <w:t xml:space="preserve"> (</w:t>
      </w:r>
      <w:r w:rsidR="00D3721E" w:rsidRPr="00F75907">
        <w:rPr>
          <w:lang w:val="en-GB"/>
        </w:rPr>
        <w:t>Virtual IPs</w:t>
      </w:r>
      <w:r w:rsidRPr="00F75907">
        <w:rPr>
          <w:lang w:val="en-GB"/>
        </w:rPr>
        <w:t>)</w:t>
      </w:r>
      <w:r w:rsidR="00F75907" w:rsidRPr="00F75907">
        <w:rPr>
          <w:lang w:val="en-GB"/>
        </w:rPr>
        <w:t xml:space="preserve"> </w:t>
      </w:r>
      <w:r w:rsidR="00F75907" w:rsidRPr="00FF130E">
        <w:rPr>
          <w:b w:val="0"/>
          <w:i/>
          <w:color w:val="auto"/>
          <w:sz w:val="24"/>
          <w:highlight w:val="cyan"/>
          <w:lang w:val="ca-ES"/>
        </w:rPr>
        <w:t>[#</w:t>
      </w:r>
      <w:proofErr w:type="spellStart"/>
      <w:r w:rsidR="00F75907" w:rsidRPr="00FF130E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F75907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F75907" w:rsidRPr="00FF130E">
        <w:rPr>
          <w:b w:val="0"/>
          <w:i/>
          <w:color w:val="auto"/>
          <w:sz w:val="24"/>
          <w:highlight w:val="cyan"/>
          <w:lang w:val="ca-ES"/>
        </w:rPr>
        <w:t>firewall</w:t>
      </w:r>
      <w:proofErr w:type="spellEnd"/>
      <w:r w:rsidR="00F75907" w:rsidRPr="00FF130E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gramStart"/>
      <w:r w:rsidR="00F75907" w:rsidRPr="00FF130E">
        <w:rPr>
          <w:b w:val="0"/>
          <w:i/>
          <w:color w:val="auto"/>
          <w:sz w:val="24"/>
          <w:highlight w:val="cyan"/>
          <w:lang w:val="ca-ES"/>
        </w:rPr>
        <w:t>vip</w:t>
      </w:r>
      <w:proofErr w:type="gramEnd"/>
      <w:r w:rsidR="00F75907" w:rsidRPr="00FF130E">
        <w:rPr>
          <w:b w:val="0"/>
          <w:i/>
          <w:color w:val="auto"/>
          <w:sz w:val="24"/>
          <w:highlight w:val="cyan"/>
          <w:lang w:val="ca-ES"/>
        </w:rPr>
        <w:t>]</w:t>
      </w:r>
      <w:bookmarkEnd w:id="12"/>
    </w:p>
    <w:p w:rsidR="00DC551A" w:rsidRPr="00100D59" w:rsidRDefault="00561B26" w:rsidP="00C73F00">
      <w:pPr>
        <w:spacing w:line="276" w:lineRule="auto"/>
        <w:jc w:val="both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 xml:space="preserve">S’ha definit els següents </w:t>
      </w:r>
      <w:proofErr w:type="spellStart"/>
      <w:r>
        <w:rPr>
          <w:rFonts w:asciiTheme="minorHAnsi" w:hAnsiTheme="minorHAnsi"/>
          <w:lang w:val="ca-ES"/>
        </w:rPr>
        <w:t>NATs</w:t>
      </w:r>
      <w:proofErr w:type="spellEnd"/>
      <w:r>
        <w:rPr>
          <w:rFonts w:asciiTheme="minorHAnsi" w:hAnsiTheme="minorHAnsi"/>
          <w:lang w:val="ca-ES"/>
        </w:rPr>
        <w:t xml:space="preserve"> d’entrada (</w:t>
      </w:r>
      <w:proofErr w:type="spellStart"/>
      <w:r>
        <w:rPr>
          <w:rFonts w:asciiTheme="minorHAnsi" w:hAnsiTheme="minorHAnsi"/>
          <w:lang w:val="ca-ES"/>
        </w:rPr>
        <w:t>VIPs</w:t>
      </w:r>
      <w:proofErr w:type="spellEnd"/>
      <w:r>
        <w:rPr>
          <w:rFonts w:asciiTheme="minorHAnsi" w:hAnsiTheme="minorHAnsi"/>
          <w:lang w:val="ca-ES"/>
        </w:rPr>
        <w:t xml:space="preserve"> en nomenclatura </w:t>
      </w:r>
      <w:proofErr w:type="spellStart"/>
      <w:r>
        <w:rPr>
          <w:rFonts w:asciiTheme="minorHAnsi" w:hAnsiTheme="minorHAnsi"/>
          <w:lang w:val="ca-ES"/>
        </w:rPr>
        <w:t>Fortinet</w:t>
      </w:r>
      <w:proofErr w:type="spellEnd"/>
      <w:r>
        <w:rPr>
          <w:rFonts w:asciiTheme="minorHAnsi" w:hAnsiTheme="minorHAnsi"/>
          <w:lang w:val="ca-ES"/>
        </w:rPr>
        <w:t>)</w:t>
      </w:r>
    </w:p>
    <w:p w:rsidR="00571860" w:rsidRPr="00100D59" w:rsidRDefault="00571860" w:rsidP="00C73F00">
      <w:pPr>
        <w:spacing w:line="276" w:lineRule="auto"/>
        <w:rPr>
          <w:rFonts w:asciiTheme="minorHAnsi" w:hAnsiTheme="minorHAnsi"/>
          <w:lang w:val="ca-ES"/>
        </w:rPr>
      </w:pPr>
    </w:p>
    <w:tbl>
      <w:tblPr>
        <w:tblStyle w:val="Taulaambquadrcula4-mfasi2"/>
        <w:tblW w:w="11057" w:type="dxa"/>
        <w:tblInd w:w="-714" w:type="dxa"/>
        <w:tblLook w:val="0420" w:firstRow="1" w:lastRow="0" w:firstColumn="0" w:lastColumn="0" w:noHBand="0" w:noVBand="1"/>
      </w:tblPr>
      <w:tblGrid>
        <w:gridCol w:w="1843"/>
        <w:gridCol w:w="2694"/>
        <w:gridCol w:w="2551"/>
        <w:gridCol w:w="1985"/>
        <w:gridCol w:w="1984"/>
      </w:tblGrid>
      <w:tr w:rsidR="00E936E1" w:rsidRPr="00E4561D" w:rsidTr="00FF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843" w:type="dxa"/>
            <w:noWrap/>
            <w:hideMark/>
          </w:tcPr>
          <w:p w:rsidR="00E936E1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lastRenderedPageBreak/>
              <w:t>Name</w:t>
            </w:r>
            <w:proofErr w:type="spellEnd"/>
          </w:p>
          <w:p w:rsidR="00F75907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</w:p>
          <w:p w:rsidR="00F75907" w:rsidRPr="00100D59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[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edit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2694" w:type="dxa"/>
            <w:noWrap/>
            <w:hideMark/>
          </w:tcPr>
          <w:p w:rsidR="00E936E1" w:rsidRPr="005C7A60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  <w:t>External IP Address/Range</w:t>
            </w:r>
          </w:p>
          <w:p w:rsidR="00F75907" w:rsidRPr="005C7A60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GB" w:eastAsia="es-ES"/>
              </w:rPr>
            </w:pPr>
          </w:p>
          <w:p w:rsidR="00F75907" w:rsidRPr="005C7A60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extintf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] / 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extip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]</w:t>
            </w:r>
          </w:p>
        </w:tc>
        <w:tc>
          <w:tcPr>
            <w:tcW w:w="2551" w:type="dxa"/>
            <w:noWrap/>
            <w:hideMark/>
          </w:tcPr>
          <w:p w:rsidR="00E936E1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External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</w:t>
            </w:r>
            <w:proofErr w:type="spellStart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>Service</w:t>
            </w:r>
            <w:proofErr w:type="spellEnd"/>
            <w:r w:rsidRPr="00100D59">
              <w:rPr>
                <w:rFonts w:asciiTheme="minorHAnsi" w:hAnsiTheme="minorHAnsi"/>
                <w:color w:val="000000"/>
                <w:sz w:val="22"/>
                <w:szCs w:val="22"/>
                <w:lang w:eastAsia="es-ES"/>
              </w:rPr>
              <w:t xml:space="preserve"> Port</w:t>
            </w:r>
          </w:p>
          <w:p w:rsidR="00F75907" w:rsidRPr="00F75907" w:rsidRDefault="00F75907" w:rsidP="00F75907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eastAsia="es-ES"/>
              </w:rPr>
            </w:pPr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extport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 xml:space="preserve"> ]/[set </w:t>
            </w:r>
            <w:proofErr w:type="spellStart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protocol</w:t>
            </w:r>
            <w:proofErr w:type="spellEnd"/>
            <w:r w:rsidRPr="00FF130E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eastAsia="es-ES"/>
              </w:rPr>
              <w:t>]</w:t>
            </w:r>
          </w:p>
        </w:tc>
        <w:tc>
          <w:tcPr>
            <w:tcW w:w="1985" w:type="dxa"/>
            <w:noWrap/>
            <w:hideMark/>
          </w:tcPr>
          <w:p w:rsidR="00E936E1" w:rsidRPr="005C7A60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  <w:t>Mapped IP Address/Range</w:t>
            </w:r>
          </w:p>
          <w:p w:rsidR="00F75907" w:rsidRPr="005C7A60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mappedip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>]</w:t>
            </w:r>
          </w:p>
        </w:tc>
        <w:tc>
          <w:tcPr>
            <w:tcW w:w="1984" w:type="dxa"/>
            <w:noWrap/>
            <w:hideMark/>
          </w:tcPr>
          <w:p w:rsidR="00E936E1" w:rsidRPr="005C7A60" w:rsidRDefault="00E936E1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color w:val="000000"/>
                <w:sz w:val="22"/>
                <w:szCs w:val="22"/>
                <w:lang w:val="en-GB" w:eastAsia="es-ES"/>
              </w:rPr>
              <w:t>Map to Port</w:t>
            </w:r>
          </w:p>
          <w:p w:rsidR="00F75907" w:rsidRPr="005C7A60" w:rsidRDefault="00F75907" w:rsidP="00C73F00">
            <w:pPr>
              <w:suppressAutoHyphens w:val="0"/>
              <w:spacing w:line="276" w:lineRule="auto"/>
              <w:rPr>
                <w:rFonts w:asciiTheme="minorHAnsi" w:hAnsiTheme="minorHAnsi"/>
                <w:b w:val="0"/>
                <w:color w:val="000000"/>
                <w:sz w:val="22"/>
                <w:szCs w:val="22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color w:val="000000"/>
                <w:sz w:val="22"/>
                <w:szCs w:val="22"/>
                <w:highlight w:val="cyan"/>
                <w:lang w:val="en-GB" w:eastAsia="es-ES"/>
              </w:rPr>
              <w:t>mappedport</w:t>
            </w:r>
            <w:proofErr w:type="spellEnd"/>
            <w:r w:rsidRPr="005C7A60">
              <w:rPr>
                <w:rFonts w:asciiTheme="minorHAnsi" w:hAnsiTheme="minorHAnsi"/>
                <w:b w:val="0"/>
                <w:color w:val="000000"/>
                <w:sz w:val="22"/>
                <w:szCs w:val="22"/>
                <w:highlight w:val="cyan"/>
                <w:lang w:val="en-GB" w:eastAsia="es-ES"/>
              </w:rPr>
              <w:t>]/</w:t>
            </w:r>
            <w:r w:rsidRPr="005C7A60">
              <w:rPr>
                <w:rFonts w:asciiTheme="minorHAnsi" w:hAnsiTheme="minorHAnsi"/>
                <w:b w:val="0"/>
                <w:i/>
                <w:color w:val="000000"/>
                <w:sz w:val="22"/>
                <w:szCs w:val="22"/>
                <w:highlight w:val="cyan"/>
                <w:lang w:val="en-GB" w:eastAsia="es-ES"/>
              </w:rPr>
              <w:t xml:space="preserve"> [set protocol]</w:t>
            </w:r>
          </w:p>
        </w:tc>
      </w:tr>
      <w:tr w:rsidR="00E936E1" w:rsidRPr="00100D59" w:rsidTr="00FF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843" w:type="dxa"/>
            <w:noWrap/>
            <w:hideMark/>
          </w:tcPr>
          <w:p w:rsidR="00E936E1" w:rsidRPr="00D31FA3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VIP_srv-</w:t>
            </w:r>
            <w:r w:rsidR="00537EB4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01</w:t>
            </w:r>
          </w:p>
        </w:tc>
        <w:tc>
          <w:tcPr>
            <w:tcW w:w="2694" w:type="dxa"/>
            <w:noWrap/>
            <w:hideMark/>
          </w:tcPr>
          <w:p w:rsidR="00E936E1" w:rsidRPr="00D31FA3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</w:t>
            </w:r>
            <w:r w:rsidR="00E936E1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/</w:t>
            </w:r>
            <w:r w:rsidR="005E568C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10.132.0.254</w:t>
            </w:r>
          </w:p>
        </w:tc>
        <w:tc>
          <w:tcPr>
            <w:tcW w:w="2551" w:type="dxa"/>
            <w:noWrap/>
            <w:hideMark/>
          </w:tcPr>
          <w:p w:rsidR="00E936E1" w:rsidRPr="00D31FA3" w:rsidRDefault="00561B26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43421/</w:t>
            </w:r>
            <w:proofErr w:type="spellStart"/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udp</w:t>
            </w:r>
            <w:proofErr w:type="spellEnd"/>
          </w:p>
        </w:tc>
        <w:tc>
          <w:tcPr>
            <w:tcW w:w="1985" w:type="dxa"/>
            <w:noWrap/>
            <w:hideMark/>
          </w:tcPr>
          <w:p w:rsidR="00E936E1" w:rsidRPr="00D31FA3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62</w:t>
            </w:r>
          </w:p>
        </w:tc>
        <w:tc>
          <w:tcPr>
            <w:tcW w:w="1984" w:type="dxa"/>
            <w:noWrap/>
            <w:hideMark/>
          </w:tcPr>
          <w:p w:rsidR="00E936E1" w:rsidRPr="00D31FA3" w:rsidRDefault="00561B26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43421/</w:t>
            </w:r>
            <w:proofErr w:type="spellStart"/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udp</w:t>
            </w:r>
            <w:proofErr w:type="spellEnd"/>
          </w:p>
        </w:tc>
      </w:tr>
      <w:tr w:rsidR="00E936E1" w:rsidRPr="00100D59" w:rsidTr="00FF130E">
        <w:trPr>
          <w:trHeight w:val="300"/>
        </w:trPr>
        <w:tc>
          <w:tcPr>
            <w:tcW w:w="1843" w:type="dxa"/>
            <w:noWrap/>
            <w:hideMark/>
          </w:tcPr>
          <w:p w:rsidR="00E936E1" w:rsidRPr="00D31FA3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VIP_srv-</w:t>
            </w:r>
            <w:r w:rsidR="00537EB4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02</w:t>
            </w:r>
          </w:p>
        </w:tc>
        <w:tc>
          <w:tcPr>
            <w:tcW w:w="2694" w:type="dxa"/>
            <w:noWrap/>
            <w:hideMark/>
          </w:tcPr>
          <w:p w:rsidR="00E936E1" w:rsidRPr="00D31FA3" w:rsidRDefault="00561B26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Port1/</w:t>
            </w:r>
            <w:r w:rsidR="005E568C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10.132.0.254</w:t>
            </w:r>
          </w:p>
        </w:tc>
        <w:tc>
          <w:tcPr>
            <w:tcW w:w="2551" w:type="dxa"/>
            <w:noWrap/>
            <w:hideMark/>
          </w:tcPr>
          <w:p w:rsidR="00E936E1" w:rsidRPr="00D31FA3" w:rsidRDefault="00561B26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8083/</w:t>
            </w:r>
            <w:proofErr w:type="spellStart"/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tcp</w:t>
            </w:r>
            <w:proofErr w:type="spellEnd"/>
          </w:p>
        </w:tc>
        <w:tc>
          <w:tcPr>
            <w:tcW w:w="1985" w:type="dxa"/>
            <w:noWrap/>
            <w:hideMark/>
          </w:tcPr>
          <w:p w:rsidR="00E936E1" w:rsidRPr="00D31FA3" w:rsidRDefault="005E568C" w:rsidP="00537EB4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10.132.6.</w:t>
            </w:r>
            <w:r w:rsidR="00561B26"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97</w:t>
            </w:r>
          </w:p>
        </w:tc>
        <w:tc>
          <w:tcPr>
            <w:tcW w:w="1984" w:type="dxa"/>
            <w:noWrap/>
            <w:hideMark/>
          </w:tcPr>
          <w:p w:rsidR="00E936E1" w:rsidRPr="00D31FA3" w:rsidRDefault="00561B26" w:rsidP="00C73F00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</w:pPr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8083/</w:t>
            </w:r>
            <w:proofErr w:type="spellStart"/>
            <w:r w:rsidRPr="00D31FA3">
              <w:rPr>
                <w:rFonts w:asciiTheme="minorHAnsi" w:hAnsiTheme="minorHAnsi"/>
                <w:color w:val="000000"/>
                <w:sz w:val="22"/>
                <w:szCs w:val="22"/>
                <w:highlight w:val="yellow"/>
                <w:lang w:eastAsia="es-ES"/>
              </w:rPr>
              <w:t>tcp</w:t>
            </w:r>
            <w:proofErr w:type="spellEnd"/>
          </w:p>
        </w:tc>
      </w:tr>
    </w:tbl>
    <w:p w:rsidR="00561B26" w:rsidRDefault="00561B26" w:rsidP="005C7A60">
      <w:pPr>
        <w:pStyle w:val="Ttol2"/>
        <w:rPr>
          <w:lang w:val="ca-ES"/>
        </w:rPr>
      </w:pPr>
      <w:bookmarkStart w:id="13" w:name="_Toc439936338"/>
      <w:r w:rsidRPr="00100D59">
        <w:rPr>
          <w:lang w:val="ca-ES"/>
        </w:rPr>
        <w:t>Polítiques</w:t>
      </w:r>
      <w:r w:rsidR="000C38AC">
        <w:rPr>
          <w:lang w:val="ca-ES"/>
        </w:rPr>
        <w:t xml:space="preserve"> de </w:t>
      </w:r>
      <w:r w:rsidR="003F4F0E">
        <w:rPr>
          <w:lang w:val="ca-ES"/>
        </w:rPr>
        <w:t>Firewall</w:t>
      </w:r>
      <w:r w:rsidR="005C7A60">
        <w:rPr>
          <w:lang w:val="ca-ES"/>
        </w:rPr>
        <w:t xml:space="preserve"> </w:t>
      </w:r>
      <w:r w:rsidR="005C7A60" w:rsidRPr="005C7A60">
        <w:rPr>
          <w:b w:val="0"/>
          <w:i/>
          <w:color w:val="auto"/>
          <w:sz w:val="24"/>
          <w:highlight w:val="cyan"/>
          <w:lang w:val="ca-ES"/>
        </w:rPr>
        <w:t>[#</w:t>
      </w:r>
      <w:proofErr w:type="spellStart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>firewall</w:t>
      </w:r>
      <w:proofErr w:type="spellEnd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>policy</w:t>
      </w:r>
      <w:proofErr w:type="spellEnd"/>
      <w:r w:rsidR="005C7A60" w:rsidRPr="005C7A60">
        <w:rPr>
          <w:b w:val="0"/>
          <w:i/>
          <w:color w:val="auto"/>
          <w:sz w:val="24"/>
          <w:highlight w:val="cyan"/>
          <w:lang w:val="ca-ES"/>
        </w:rPr>
        <w:t>]</w:t>
      </w:r>
      <w:bookmarkEnd w:id="13"/>
    </w:p>
    <w:p w:rsidR="003F4F0E" w:rsidRDefault="003F4F0E" w:rsidP="003F4F0E">
      <w:pPr>
        <w:spacing w:line="276" w:lineRule="auto"/>
        <w:jc w:val="both"/>
        <w:rPr>
          <w:lang w:val="ca-ES"/>
        </w:rPr>
      </w:pPr>
      <w:r w:rsidRPr="003F4F0E">
        <w:rPr>
          <w:rFonts w:asciiTheme="minorHAnsi" w:hAnsiTheme="minorHAnsi"/>
          <w:lang w:val="ca-ES"/>
        </w:rPr>
        <w:t xml:space="preserve">A continuació es mostren les polítiques de filtratge definides en el dispositiu </w:t>
      </w:r>
      <w:proofErr w:type="spellStart"/>
      <w:r w:rsidRPr="003F4F0E">
        <w:rPr>
          <w:rFonts w:asciiTheme="minorHAnsi" w:hAnsiTheme="minorHAnsi"/>
          <w:lang w:val="ca-ES"/>
        </w:rPr>
        <w:t>Fortigate</w:t>
      </w:r>
      <w:proofErr w:type="spellEnd"/>
      <w:r w:rsidRPr="003F4F0E">
        <w:rPr>
          <w:rFonts w:asciiTheme="minorHAnsi" w:hAnsiTheme="minorHAnsi"/>
          <w:lang w:val="ca-ES"/>
        </w:rPr>
        <w:t>:</w:t>
      </w:r>
    </w:p>
    <w:p w:rsidR="003F4F0E" w:rsidRPr="003F4F0E" w:rsidRDefault="003F4F0E" w:rsidP="003F4F0E">
      <w:pPr>
        <w:rPr>
          <w:lang w:val="ca-ES"/>
        </w:rPr>
      </w:pPr>
    </w:p>
    <w:tbl>
      <w:tblPr>
        <w:tblStyle w:val="Taulaambquadrcula4-mfasi4"/>
        <w:tblW w:w="1176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84"/>
        <w:gridCol w:w="1135"/>
        <w:gridCol w:w="1417"/>
        <w:gridCol w:w="992"/>
        <w:gridCol w:w="1134"/>
        <w:gridCol w:w="851"/>
        <w:gridCol w:w="850"/>
        <w:gridCol w:w="851"/>
        <w:gridCol w:w="709"/>
        <w:gridCol w:w="708"/>
        <w:gridCol w:w="709"/>
        <w:gridCol w:w="709"/>
        <w:gridCol w:w="568"/>
        <w:gridCol w:w="849"/>
      </w:tblGrid>
      <w:tr w:rsidR="00401BBE" w:rsidRPr="00E4561D" w:rsidTr="00401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:rsidR="003F4F0E" w:rsidRPr="00100D59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ID</w:t>
            </w:r>
          </w:p>
        </w:tc>
        <w:tc>
          <w:tcPr>
            <w:tcW w:w="1135" w:type="dxa"/>
            <w:noWrap/>
            <w:vAlign w:val="center"/>
            <w:hideMark/>
          </w:tcPr>
          <w:p w:rsidR="003F4F0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From</w:t>
            </w:r>
          </w:p>
          <w:p w:rsidR="005C7A60" w:rsidRPr="00401BBE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srcintf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] / 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srcaddr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1417" w:type="dxa"/>
            <w:noWrap/>
            <w:vAlign w:val="center"/>
            <w:hideMark/>
          </w:tcPr>
          <w:p w:rsidR="003F4F0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To</w:t>
            </w:r>
          </w:p>
          <w:p w:rsidR="005C7A60" w:rsidRPr="00401BBE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dstintf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] / 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dstaddr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992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US"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lang w:val="en-US" w:eastAsia="es-ES"/>
              </w:rPr>
              <w:t>Source</w:t>
            </w:r>
          </w:p>
          <w:p w:rsidR="005C7A60" w:rsidRPr="008E560D" w:rsidRDefault="005C7A60" w:rsidP="008E560D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US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srcaddr</w:t>
            </w:r>
            <w:proofErr w:type="spellEnd"/>
            <w:r w:rsidR="008E560D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]([set groups])</w:t>
            </w:r>
          </w:p>
        </w:tc>
        <w:tc>
          <w:tcPr>
            <w:tcW w:w="1134" w:type="dxa"/>
            <w:noWrap/>
            <w:vAlign w:val="center"/>
            <w:hideMark/>
          </w:tcPr>
          <w:p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Destination</w:t>
            </w:r>
            <w:proofErr w:type="spellEnd"/>
          </w:p>
          <w:p w:rsidR="005C7A60" w:rsidRPr="005C7A60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dstaddr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851" w:type="dxa"/>
            <w:noWrap/>
            <w:vAlign w:val="center"/>
            <w:hideMark/>
          </w:tcPr>
          <w:p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Service</w:t>
            </w:r>
            <w:proofErr w:type="spellEnd"/>
          </w:p>
          <w:p w:rsidR="005C7A60" w:rsidRPr="005C7A60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[set service]</w:t>
            </w:r>
          </w:p>
        </w:tc>
        <w:tc>
          <w:tcPr>
            <w:tcW w:w="850" w:type="dxa"/>
            <w:noWrap/>
            <w:vAlign w:val="center"/>
            <w:hideMark/>
          </w:tcPr>
          <w:p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Action</w:t>
            </w:r>
            <w:proofErr w:type="spellEnd"/>
          </w:p>
          <w:p w:rsidR="005C7A60" w:rsidRPr="005C7A60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[set action]</w:t>
            </w:r>
          </w:p>
        </w:tc>
        <w:tc>
          <w:tcPr>
            <w:tcW w:w="851" w:type="dxa"/>
            <w:noWrap/>
            <w:vAlign w:val="center"/>
            <w:hideMark/>
          </w:tcPr>
          <w:p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AV</w:t>
            </w:r>
          </w:p>
          <w:p w:rsidR="005C7A60" w:rsidRPr="005C7A60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av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-profile]</w:t>
            </w:r>
          </w:p>
        </w:tc>
        <w:tc>
          <w:tcPr>
            <w:tcW w:w="709" w:type="dxa"/>
            <w:noWrap/>
            <w:vAlign w:val="center"/>
            <w:hideMark/>
          </w:tcPr>
          <w:p w:rsidR="003F4F0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Web Filter</w:t>
            </w:r>
          </w:p>
          <w:p w:rsidR="005C7A60" w:rsidRPr="00401BBE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8"/>
                <w:szCs w:val="18"/>
                <w:lang w:val="en-GB" w:eastAsia="es-ES"/>
              </w:rPr>
            </w:pPr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webfilter</w:t>
            </w:r>
            <w:proofErr w:type="spellEnd"/>
            <w:r w:rsidRPr="005C7A60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-profile]</w:t>
            </w:r>
          </w:p>
        </w:tc>
        <w:tc>
          <w:tcPr>
            <w:tcW w:w="708" w:type="dxa"/>
            <w:noWrap/>
            <w:vAlign w:val="center"/>
            <w:hideMark/>
          </w:tcPr>
          <w:p w:rsidR="003F4F0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App Control</w:t>
            </w:r>
          </w:p>
          <w:p w:rsidR="005C7A60" w:rsidRPr="00401BBE" w:rsidRDefault="005C7A60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r w:rsidR="00401BBE"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application-list</w:t>
            </w: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709" w:type="dxa"/>
            <w:noWrap/>
            <w:vAlign w:val="center"/>
            <w:hideMark/>
          </w:tcPr>
          <w:p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IPS</w:t>
            </w:r>
          </w:p>
          <w:p w:rsidR="00401BBE" w:rsidRPr="00100D59" w:rsidRDefault="00401BB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ips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-sensor]</w:t>
            </w:r>
          </w:p>
        </w:tc>
        <w:tc>
          <w:tcPr>
            <w:tcW w:w="709" w:type="dxa"/>
          </w:tcPr>
          <w:p w:rsidR="003F4F0E" w:rsidRPr="00401BBE" w:rsidRDefault="003F4F0E" w:rsidP="003F4F0E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SSL Inspect</w:t>
            </w:r>
          </w:p>
          <w:p w:rsidR="00401BBE" w:rsidRPr="00401BBE" w:rsidRDefault="00401BBE" w:rsidP="003F4F0E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ssl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</w:t>
            </w:r>
            <w:proofErr w:type="spellStart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ssh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-profile]</w:t>
            </w:r>
          </w:p>
        </w:tc>
        <w:tc>
          <w:tcPr>
            <w:tcW w:w="568" w:type="dxa"/>
            <w:noWrap/>
            <w:vAlign w:val="center"/>
            <w:hideMark/>
          </w:tcPr>
          <w:p w:rsidR="003F4F0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100D59"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Log</w:t>
            </w:r>
          </w:p>
          <w:p w:rsidR="00401BBE" w:rsidRPr="00100D59" w:rsidRDefault="00401BB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logtraffic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  <w:tc>
          <w:tcPr>
            <w:tcW w:w="849" w:type="dxa"/>
            <w:noWrap/>
            <w:vAlign w:val="center"/>
            <w:hideMark/>
          </w:tcPr>
          <w:p w:rsidR="00401BBE" w:rsidRPr="00401BBE" w:rsidRDefault="003F4F0E" w:rsidP="00F34C19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  <w:t>NAT</w:t>
            </w:r>
          </w:p>
          <w:p w:rsidR="003F4F0E" w:rsidRPr="00401BBE" w:rsidRDefault="00401BBE" w:rsidP="00D31FA3">
            <w:pPr>
              <w:suppressAutoHyphens w:val="0"/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val="en-GB" w:eastAsia="es-ES"/>
              </w:rPr>
            </w:pPr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 xml:space="preserve">[set </w:t>
            </w:r>
            <w:proofErr w:type="spellStart"/>
            <w:r w:rsidR="00D31FA3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nat</w:t>
            </w:r>
            <w:proofErr w:type="spellEnd"/>
            <w:r w:rsidRPr="00401BBE">
              <w:rPr>
                <w:rFonts w:asciiTheme="minorHAnsi" w:hAnsiTheme="minorHAnsi"/>
                <w:b w:val="0"/>
                <w:i/>
                <w:color w:val="000000"/>
                <w:sz w:val="18"/>
                <w:szCs w:val="18"/>
                <w:highlight w:val="cyan"/>
                <w:lang w:val="en-GB" w:eastAsia="es-ES"/>
              </w:rPr>
              <w:t>]</w:t>
            </w:r>
          </w:p>
        </w:tc>
      </w:tr>
      <w:tr w:rsidR="00401BBE" w:rsidRPr="00100D59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1</w:t>
            </w:r>
          </w:p>
        </w:tc>
        <w:tc>
          <w:tcPr>
            <w:tcW w:w="1135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Port3(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Port4(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Outside-wlan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AV</w:t>
            </w: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WF</w:t>
            </w:r>
          </w:p>
        </w:tc>
        <w:tc>
          <w:tcPr>
            <w:tcW w:w="708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APP</w:t>
            </w: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IPS</w:t>
            </w:r>
          </w:p>
        </w:tc>
        <w:tc>
          <w:tcPr>
            <w:tcW w:w="709" w:type="dxa"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Cert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.</w:t>
            </w:r>
          </w:p>
        </w:tc>
        <w:tc>
          <w:tcPr>
            <w:tcW w:w="568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3F4F0E" w:rsidRPr="00100D59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2</w:t>
            </w:r>
          </w:p>
        </w:tc>
        <w:tc>
          <w:tcPr>
            <w:tcW w:w="1135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Port3(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noWrap/>
            <w:vAlign w:val="center"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noWrap/>
            <w:vAlign w:val="center"/>
            <w:hideMark/>
          </w:tcPr>
          <w:p w:rsidR="003F4F0E" w:rsidRPr="008E560D" w:rsidRDefault="00D31FA3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disable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</w:tr>
      <w:tr w:rsidR="00401BBE" w:rsidRPr="00100D59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3</w:t>
            </w:r>
          </w:p>
        </w:tc>
        <w:tc>
          <w:tcPr>
            <w:tcW w:w="1135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Port3(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noWrap/>
            <w:vAlign w:val="center"/>
            <w:hideMark/>
          </w:tcPr>
          <w:p w:rsidR="003F4F0E" w:rsidRPr="008E560D" w:rsidRDefault="00D31FA3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disable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</w:tr>
      <w:tr w:rsidR="003F4F0E" w:rsidRPr="00100D59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4</w:t>
            </w:r>
          </w:p>
        </w:tc>
        <w:tc>
          <w:tcPr>
            <w:tcW w:w="1135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Port3(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Port1(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AV</w:t>
            </w: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WF</w:t>
            </w:r>
          </w:p>
        </w:tc>
        <w:tc>
          <w:tcPr>
            <w:tcW w:w="708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APP</w:t>
            </w: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IPS</w:t>
            </w:r>
          </w:p>
        </w:tc>
        <w:tc>
          <w:tcPr>
            <w:tcW w:w="709" w:type="dxa"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Cert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.</w:t>
            </w:r>
          </w:p>
        </w:tc>
        <w:tc>
          <w:tcPr>
            <w:tcW w:w="568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401BBE" w:rsidRPr="00100D59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5</w:t>
            </w:r>
          </w:p>
        </w:tc>
        <w:tc>
          <w:tcPr>
            <w:tcW w:w="1135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Port1(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AV</w:t>
            </w: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WF</w:t>
            </w:r>
          </w:p>
        </w:tc>
        <w:tc>
          <w:tcPr>
            <w:tcW w:w="708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APP</w:t>
            </w: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IPS</w:t>
            </w:r>
          </w:p>
        </w:tc>
        <w:tc>
          <w:tcPr>
            <w:tcW w:w="709" w:type="dxa"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Cert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.</w:t>
            </w:r>
          </w:p>
        </w:tc>
        <w:tc>
          <w:tcPr>
            <w:tcW w:w="568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3F4F0E" w:rsidRPr="00100D59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6</w:t>
            </w:r>
          </w:p>
        </w:tc>
        <w:tc>
          <w:tcPr>
            <w:tcW w:w="1135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Port4(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Outside-wlan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1134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AV</w:t>
            </w:r>
          </w:p>
        </w:tc>
        <w:tc>
          <w:tcPr>
            <w:tcW w:w="709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WF</w:t>
            </w:r>
          </w:p>
        </w:tc>
        <w:tc>
          <w:tcPr>
            <w:tcW w:w="708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APP</w:t>
            </w:r>
          </w:p>
        </w:tc>
        <w:tc>
          <w:tcPr>
            <w:tcW w:w="709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537EB4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UTM-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IPS</w:t>
            </w:r>
          </w:p>
        </w:tc>
        <w:tc>
          <w:tcPr>
            <w:tcW w:w="709" w:type="dxa"/>
            <w:tcBorders>
              <w:bottom w:val="nil"/>
            </w:tcBorders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Cert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.</w:t>
            </w:r>
          </w:p>
        </w:tc>
        <w:tc>
          <w:tcPr>
            <w:tcW w:w="568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tcBorders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401BBE" w:rsidRPr="003F4F0E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nil"/>
              <w:left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7</w:t>
            </w:r>
          </w:p>
        </w:tc>
        <w:tc>
          <w:tcPr>
            <w:tcW w:w="1135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Ssl.root</w:t>
            </w:r>
            <w:proofErr w:type="spellEnd"/>
          </w:p>
        </w:tc>
        <w:tc>
          <w:tcPr>
            <w:tcW w:w="1417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8D586D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Vpn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-net (Global</w:t>
            </w:r>
          </w:p>
        </w:tc>
        <w:tc>
          <w:tcPr>
            <w:tcW w:w="1134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Inside_srv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tcBorders>
              <w:top w:val="nil"/>
              <w:bottom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tcBorders>
              <w:top w:val="nil"/>
              <w:bottom w:val="nil"/>
              <w:right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3F4F0E" w:rsidRPr="00100D59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8</w:t>
            </w:r>
          </w:p>
        </w:tc>
        <w:tc>
          <w:tcPr>
            <w:tcW w:w="1135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Ssl.root</w:t>
            </w:r>
            <w:proofErr w:type="spellEnd"/>
          </w:p>
        </w:tc>
        <w:tc>
          <w:tcPr>
            <w:tcW w:w="1417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Port4(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Inside-wrk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8D586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Vpn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-net (Global)</w:t>
            </w:r>
          </w:p>
        </w:tc>
        <w:tc>
          <w:tcPr>
            <w:tcW w:w="1134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Inside_wrk</w:t>
            </w:r>
            <w:proofErr w:type="spellEnd"/>
          </w:p>
        </w:tc>
        <w:tc>
          <w:tcPr>
            <w:tcW w:w="851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</w:p>
        </w:tc>
        <w:tc>
          <w:tcPr>
            <w:tcW w:w="850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tcBorders>
              <w:top w:val="nil"/>
            </w:tcBorders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Enable</w:t>
            </w:r>
            <w:proofErr w:type="spellEnd"/>
          </w:p>
        </w:tc>
      </w:tr>
      <w:tr w:rsidR="00401BBE" w:rsidRPr="00100D59" w:rsidTr="00401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:rsidR="003F4F0E" w:rsidRPr="008E560D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9</w:t>
            </w:r>
          </w:p>
        </w:tc>
        <w:tc>
          <w:tcPr>
            <w:tcW w:w="1135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Port1(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Outside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Port2(</w:t>
            </w: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Inside-srv</w:t>
            </w:r>
            <w:proofErr w:type="spellEnd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3F4F0E" w:rsidRPr="008E560D" w:rsidRDefault="00537EB4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Cloud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1</w:t>
            </w:r>
          </w:p>
          <w:p w:rsidR="003F4F0E" w:rsidRPr="008E560D" w:rsidRDefault="00537EB4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Cloud</w:t>
            </w:r>
            <w:r w:rsidR="003F4F0E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2</w:t>
            </w:r>
          </w:p>
        </w:tc>
        <w:tc>
          <w:tcPr>
            <w:tcW w:w="1134" w:type="dxa"/>
            <w:noWrap/>
            <w:vAlign w:val="center"/>
            <w:hideMark/>
          </w:tcPr>
          <w:p w:rsidR="003F4F0E" w:rsidRPr="008E560D" w:rsidRDefault="003F4F0E" w:rsidP="00537E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VIP-srv-</w:t>
            </w:r>
            <w:r w:rsidR="008E560D"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01</w:t>
            </w:r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8083_TCP</w:t>
            </w:r>
          </w:p>
        </w:tc>
        <w:tc>
          <w:tcPr>
            <w:tcW w:w="850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Accept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709" w:type="dxa"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  <w:tc>
          <w:tcPr>
            <w:tcW w:w="568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  <w:proofErr w:type="spellStart"/>
            <w:r w:rsidRPr="008E560D"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  <w:t>All</w:t>
            </w:r>
            <w:proofErr w:type="spellEnd"/>
          </w:p>
        </w:tc>
        <w:tc>
          <w:tcPr>
            <w:tcW w:w="849" w:type="dxa"/>
            <w:noWrap/>
            <w:vAlign w:val="center"/>
            <w:hideMark/>
          </w:tcPr>
          <w:p w:rsidR="003F4F0E" w:rsidRPr="008E560D" w:rsidRDefault="003F4F0E" w:rsidP="00F34C1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highlight w:val="yellow"/>
                <w:lang w:eastAsia="es-ES"/>
              </w:rPr>
            </w:pPr>
          </w:p>
        </w:tc>
      </w:tr>
      <w:tr w:rsidR="003F4F0E" w:rsidRPr="00100D59" w:rsidTr="00401BB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noWrap/>
            <w:vAlign w:val="center"/>
            <w:hideMark/>
          </w:tcPr>
          <w:p w:rsidR="003F4F0E" w:rsidRPr="00100D59" w:rsidRDefault="003F4F0E" w:rsidP="00F34C19">
            <w:pPr>
              <w:suppressAutoHyphens w:val="0"/>
              <w:spacing w:line="276" w:lineRule="auto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1135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Any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Any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All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All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ALL</w:t>
            </w:r>
          </w:p>
        </w:tc>
        <w:tc>
          <w:tcPr>
            <w:tcW w:w="850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  <w:proofErr w:type="spellStart"/>
            <w:r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  <w:t>Deny</w:t>
            </w:r>
            <w:proofErr w:type="spellEnd"/>
          </w:p>
        </w:tc>
        <w:tc>
          <w:tcPr>
            <w:tcW w:w="851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709" w:type="dxa"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568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  <w:tc>
          <w:tcPr>
            <w:tcW w:w="849" w:type="dxa"/>
            <w:noWrap/>
            <w:vAlign w:val="center"/>
            <w:hideMark/>
          </w:tcPr>
          <w:p w:rsidR="003F4F0E" w:rsidRPr="00100D59" w:rsidRDefault="003F4F0E" w:rsidP="00F34C1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14"/>
                <w:szCs w:val="16"/>
                <w:lang w:eastAsia="es-ES"/>
              </w:rPr>
            </w:pPr>
          </w:p>
        </w:tc>
      </w:tr>
    </w:tbl>
    <w:p w:rsidR="007B004D" w:rsidRDefault="007B004D">
      <w:pPr>
        <w:suppressAutoHyphens w:val="0"/>
        <w:spacing w:after="160" w:line="259" w:lineRule="auto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br w:type="page"/>
      </w:r>
    </w:p>
    <w:p w:rsidR="00D26A83" w:rsidRPr="00100D59" w:rsidRDefault="00591557" w:rsidP="00C73F00">
      <w:pPr>
        <w:pStyle w:val="Ttol2"/>
        <w:spacing w:line="276" w:lineRule="auto"/>
        <w:rPr>
          <w:lang w:val="ca-ES"/>
        </w:rPr>
      </w:pPr>
      <w:bookmarkStart w:id="14" w:name="_Toc439936339"/>
      <w:r w:rsidRPr="00100D59">
        <w:rPr>
          <w:lang w:val="ca-ES"/>
        </w:rPr>
        <w:lastRenderedPageBreak/>
        <w:t>Servei</w:t>
      </w:r>
      <w:r w:rsidR="00D26A83" w:rsidRPr="00100D59">
        <w:rPr>
          <w:lang w:val="ca-ES"/>
        </w:rPr>
        <w:t xml:space="preserve"> Antivirus</w:t>
      </w:r>
      <w:bookmarkEnd w:id="14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>[#</w:t>
      </w:r>
      <w:proofErr w:type="spellStart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 xml:space="preserve"> </w:t>
      </w:r>
      <w:r w:rsidR="008E560D">
        <w:rPr>
          <w:b w:val="0"/>
          <w:i/>
          <w:color w:val="auto"/>
          <w:sz w:val="24"/>
          <w:highlight w:val="cyan"/>
          <w:lang w:val="ca-ES"/>
        </w:rPr>
        <w:t xml:space="preserve">antivirus </w:t>
      </w:r>
      <w:proofErr w:type="spellStart"/>
      <w:r w:rsidR="008E560D">
        <w:rPr>
          <w:b w:val="0"/>
          <w:i/>
          <w:color w:val="auto"/>
          <w:sz w:val="24"/>
          <w:highlight w:val="cyan"/>
          <w:lang w:val="ca-ES"/>
        </w:rPr>
        <w:t>profile</w:t>
      </w:r>
      <w:proofErr w:type="spellEnd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>]</w:t>
      </w:r>
    </w:p>
    <w:p w:rsidR="00D26A83" w:rsidRPr="00100D59" w:rsidRDefault="00D26A83" w:rsidP="00BC1E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>El servei antivirus</w:t>
      </w:r>
      <w:r w:rsidR="00BC1EBD">
        <w:rPr>
          <w:rFonts w:asciiTheme="minorHAnsi" w:hAnsiTheme="minorHAnsi"/>
          <w:lang w:val="ca-ES"/>
        </w:rPr>
        <w:t xml:space="preserve"> perimetral</w:t>
      </w:r>
      <w:r w:rsidRPr="00100D59">
        <w:rPr>
          <w:rFonts w:asciiTheme="minorHAnsi" w:hAnsiTheme="minorHAnsi"/>
          <w:lang w:val="ca-ES"/>
        </w:rPr>
        <w:t xml:space="preserve"> proveeix d’una base de dades automatitzada per assegurar la protecció davant de possible contingut de </w:t>
      </w:r>
      <w:proofErr w:type="spellStart"/>
      <w:r w:rsidRPr="00100D59">
        <w:rPr>
          <w:rFonts w:asciiTheme="minorHAnsi" w:hAnsiTheme="minorHAnsi"/>
          <w:lang w:val="ca-ES"/>
        </w:rPr>
        <w:t>malware</w:t>
      </w:r>
      <w:proofErr w:type="spellEnd"/>
      <w:r w:rsidR="00BC1EBD">
        <w:rPr>
          <w:rFonts w:asciiTheme="minorHAnsi" w:hAnsiTheme="minorHAnsi"/>
          <w:lang w:val="ca-ES"/>
        </w:rPr>
        <w:t xml:space="preserve"> detectat a través de la navegació WEB</w:t>
      </w:r>
      <w:r w:rsidR="008E560D">
        <w:rPr>
          <w:rFonts w:asciiTheme="minorHAnsi" w:hAnsiTheme="minorHAnsi"/>
          <w:lang w:val="ca-ES"/>
        </w:rPr>
        <w:t>.</w:t>
      </w:r>
    </w:p>
    <w:p w:rsidR="00D26A83" w:rsidRPr="00100D59" w:rsidRDefault="00D26A83" w:rsidP="00C73F00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Actualment el dispositiu te com el perfil d’antivirus activat </w:t>
      </w:r>
      <w:r w:rsidR="00537EB4" w:rsidRPr="008E560D">
        <w:rPr>
          <w:rFonts w:asciiTheme="minorHAnsi" w:hAnsiTheme="minorHAnsi"/>
          <w:b/>
          <w:highlight w:val="yellow"/>
          <w:lang w:val="ca-ES"/>
        </w:rPr>
        <w:t>UTM-</w:t>
      </w:r>
      <w:r w:rsidR="00BC1EBD" w:rsidRPr="008E560D">
        <w:rPr>
          <w:rFonts w:asciiTheme="minorHAnsi" w:hAnsiTheme="minorHAnsi"/>
          <w:b/>
          <w:highlight w:val="yellow"/>
          <w:lang w:val="ca-ES"/>
        </w:rPr>
        <w:t>AV</w:t>
      </w:r>
      <w:r w:rsidRPr="00100D59">
        <w:rPr>
          <w:rFonts w:asciiTheme="minorHAnsi" w:hAnsiTheme="minorHAnsi"/>
          <w:lang w:val="ca-ES"/>
        </w:rPr>
        <w:t xml:space="preserve"> </w:t>
      </w:r>
      <w:r w:rsidR="008E560D">
        <w:rPr>
          <w:b/>
          <w:i/>
          <w:highlight w:val="cyan"/>
          <w:lang w:val="ca-ES"/>
        </w:rPr>
        <w:t>[</w:t>
      </w:r>
      <w:proofErr w:type="spellStart"/>
      <w:r w:rsidR="008E560D">
        <w:rPr>
          <w:b/>
          <w:i/>
          <w:highlight w:val="cyan"/>
          <w:lang w:val="ca-ES"/>
        </w:rPr>
        <w:t>edit</w:t>
      </w:r>
      <w:proofErr w:type="spellEnd"/>
      <w:r w:rsidR="008E560D" w:rsidRPr="005C7A60">
        <w:rPr>
          <w:b/>
          <w:i/>
          <w:highlight w:val="cyan"/>
          <w:lang w:val="ca-ES"/>
        </w:rPr>
        <w:t>]</w:t>
      </w:r>
      <w:r w:rsidRPr="00100D59">
        <w:rPr>
          <w:rFonts w:asciiTheme="minorHAnsi" w:hAnsiTheme="minorHAnsi"/>
          <w:lang w:val="ca-ES"/>
        </w:rPr>
        <w:t xml:space="preserve">que </w:t>
      </w:r>
      <w:r w:rsidR="00BC1EBD">
        <w:rPr>
          <w:rFonts w:asciiTheme="minorHAnsi" w:hAnsiTheme="minorHAnsi"/>
          <w:lang w:val="ca-ES"/>
        </w:rPr>
        <w:t xml:space="preserve">detecta i neteja </w:t>
      </w:r>
      <w:proofErr w:type="spellStart"/>
      <w:r w:rsidR="00BC1EBD">
        <w:rPr>
          <w:rFonts w:asciiTheme="minorHAnsi" w:hAnsiTheme="minorHAnsi"/>
          <w:lang w:val="ca-ES"/>
        </w:rPr>
        <w:t>malware</w:t>
      </w:r>
      <w:proofErr w:type="spellEnd"/>
      <w:r w:rsidR="00BC1EBD">
        <w:rPr>
          <w:rFonts w:asciiTheme="minorHAnsi" w:hAnsiTheme="minorHAnsi"/>
          <w:lang w:val="ca-ES"/>
        </w:rPr>
        <w:t xml:space="preserve"> i possibles connexions a xarxes de </w:t>
      </w:r>
      <w:proofErr w:type="spellStart"/>
      <w:r w:rsidR="00BC1EBD">
        <w:rPr>
          <w:rFonts w:asciiTheme="minorHAnsi" w:hAnsiTheme="minorHAnsi"/>
          <w:lang w:val="ca-ES"/>
        </w:rPr>
        <w:t>Botnets</w:t>
      </w:r>
      <w:proofErr w:type="spellEnd"/>
      <w:r w:rsidR="00BC1EBD">
        <w:rPr>
          <w:rFonts w:asciiTheme="minorHAnsi" w:hAnsiTheme="minorHAnsi"/>
          <w:lang w:val="ca-ES"/>
        </w:rPr>
        <w:t>.</w:t>
      </w:r>
    </w:p>
    <w:p w:rsidR="00571860" w:rsidRPr="00100D59" w:rsidRDefault="00571860" w:rsidP="00C73F00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</w:p>
    <w:p w:rsidR="00D26A83" w:rsidRPr="00100D59" w:rsidRDefault="00591557" w:rsidP="00C73F00">
      <w:pPr>
        <w:pStyle w:val="Ttol2"/>
        <w:spacing w:line="276" w:lineRule="auto"/>
        <w:rPr>
          <w:lang w:val="ca-ES"/>
        </w:rPr>
      </w:pPr>
      <w:bookmarkStart w:id="15" w:name="_Toc439936340"/>
      <w:r w:rsidRPr="00100D59">
        <w:rPr>
          <w:lang w:val="ca-ES"/>
        </w:rPr>
        <w:t>Servei</w:t>
      </w:r>
      <w:r w:rsidR="00D26A83" w:rsidRPr="00100D59">
        <w:rPr>
          <w:lang w:val="ca-ES"/>
        </w:rPr>
        <w:t xml:space="preserve"> </w:t>
      </w:r>
      <w:r w:rsidR="007B004D">
        <w:rPr>
          <w:lang w:val="ca-ES"/>
        </w:rPr>
        <w:t xml:space="preserve">de </w:t>
      </w:r>
      <w:proofErr w:type="spellStart"/>
      <w:r w:rsidR="007B004D">
        <w:rPr>
          <w:lang w:val="ca-ES"/>
        </w:rPr>
        <w:t>Filtrage</w:t>
      </w:r>
      <w:proofErr w:type="spellEnd"/>
      <w:r w:rsidR="007B004D">
        <w:rPr>
          <w:lang w:val="ca-ES"/>
        </w:rPr>
        <w:t xml:space="preserve"> Web</w:t>
      </w:r>
      <w:bookmarkEnd w:id="15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>[#</w:t>
      </w:r>
      <w:proofErr w:type="spellStart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8E560D">
        <w:rPr>
          <w:b w:val="0"/>
          <w:i/>
          <w:color w:val="auto"/>
          <w:sz w:val="24"/>
          <w:highlight w:val="cyan"/>
          <w:lang w:val="ca-ES"/>
        </w:rPr>
        <w:t>webfilter</w:t>
      </w:r>
      <w:proofErr w:type="spellEnd"/>
      <w:r w:rsidR="008E560D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8E560D">
        <w:rPr>
          <w:b w:val="0"/>
          <w:i/>
          <w:color w:val="auto"/>
          <w:sz w:val="24"/>
          <w:highlight w:val="cyan"/>
          <w:lang w:val="ca-ES"/>
        </w:rPr>
        <w:t>profile</w:t>
      </w:r>
      <w:proofErr w:type="spellEnd"/>
      <w:r w:rsidR="008E560D" w:rsidRPr="005C7A60">
        <w:rPr>
          <w:b w:val="0"/>
          <w:i/>
          <w:color w:val="auto"/>
          <w:sz w:val="24"/>
          <w:highlight w:val="cyan"/>
          <w:lang w:val="ca-ES"/>
        </w:rPr>
        <w:t>]</w:t>
      </w:r>
    </w:p>
    <w:p w:rsidR="00571860" w:rsidRPr="00100D59" w:rsidRDefault="00D26A83" w:rsidP="00BC1E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El servei de filtratge de web, proveeix d’un servei de  </w:t>
      </w:r>
      <w:r w:rsidR="00280A89" w:rsidRPr="00100D59">
        <w:rPr>
          <w:rFonts w:asciiTheme="minorHAnsi" w:hAnsiTheme="minorHAnsi"/>
          <w:lang w:val="ca-ES"/>
        </w:rPr>
        <w:t>filtratge</w:t>
      </w:r>
      <w:r w:rsidRPr="00100D59">
        <w:rPr>
          <w:rFonts w:asciiTheme="minorHAnsi" w:hAnsiTheme="minorHAnsi"/>
          <w:lang w:val="ca-ES"/>
        </w:rPr>
        <w:t xml:space="preserve"> de contingut web a través</w:t>
      </w:r>
      <w:r w:rsidR="00280A89" w:rsidRPr="00100D59">
        <w:rPr>
          <w:rFonts w:asciiTheme="minorHAnsi" w:hAnsiTheme="minorHAnsi"/>
          <w:lang w:val="ca-ES"/>
        </w:rPr>
        <w:t xml:space="preserve"> </w:t>
      </w:r>
      <w:r w:rsidRPr="00100D59">
        <w:rPr>
          <w:rFonts w:asciiTheme="minorHAnsi" w:hAnsiTheme="minorHAnsi"/>
          <w:lang w:val="ca-ES"/>
        </w:rPr>
        <w:t>de</w:t>
      </w:r>
      <w:r w:rsidR="00280A89" w:rsidRPr="00100D59">
        <w:rPr>
          <w:rFonts w:asciiTheme="minorHAnsi" w:hAnsiTheme="minorHAnsi"/>
          <w:lang w:val="ca-ES"/>
        </w:rPr>
        <w:t xml:space="preserve">ls protocols de navegació. </w:t>
      </w:r>
    </w:p>
    <w:p w:rsidR="00280A89" w:rsidRDefault="00280A89" w:rsidP="00BC1E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Actualment en el </w:t>
      </w:r>
      <w:r w:rsidR="00BC1EBD">
        <w:rPr>
          <w:rFonts w:asciiTheme="minorHAnsi" w:hAnsiTheme="minorHAnsi"/>
          <w:lang w:val="ca-ES"/>
        </w:rPr>
        <w:t xml:space="preserve">dispositiu s’ha definit el perfil </w:t>
      </w:r>
      <w:r w:rsidR="00537EB4" w:rsidRPr="00B256F2">
        <w:rPr>
          <w:rFonts w:asciiTheme="minorHAnsi" w:hAnsiTheme="minorHAnsi"/>
          <w:b/>
          <w:highlight w:val="yellow"/>
          <w:lang w:val="ca-ES"/>
        </w:rPr>
        <w:t>UTM-</w:t>
      </w:r>
      <w:r w:rsidR="00BC1EBD" w:rsidRPr="00B256F2">
        <w:rPr>
          <w:rFonts w:asciiTheme="minorHAnsi" w:hAnsiTheme="minorHAnsi"/>
          <w:b/>
          <w:highlight w:val="yellow"/>
          <w:lang w:val="ca-ES"/>
        </w:rPr>
        <w:t>WF</w:t>
      </w:r>
      <w:r w:rsidR="00BC1EBD">
        <w:rPr>
          <w:rFonts w:asciiTheme="minorHAnsi" w:hAnsiTheme="minorHAnsi"/>
          <w:b/>
          <w:lang w:val="ca-ES"/>
        </w:rPr>
        <w:t xml:space="preserve"> </w:t>
      </w:r>
      <w:r w:rsidR="008E560D" w:rsidRPr="005C7A60">
        <w:rPr>
          <w:b/>
          <w:i/>
          <w:highlight w:val="cyan"/>
          <w:lang w:val="ca-ES"/>
        </w:rPr>
        <w:t>[</w:t>
      </w:r>
      <w:proofErr w:type="spellStart"/>
      <w:r w:rsidR="008E560D">
        <w:rPr>
          <w:b/>
          <w:i/>
          <w:highlight w:val="cyan"/>
          <w:lang w:val="ca-ES"/>
        </w:rPr>
        <w:t>edit</w:t>
      </w:r>
      <w:proofErr w:type="spellEnd"/>
      <w:r w:rsidR="008E560D" w:rsidRPr="005C7A60">
        <w:rPr>
          <w:b/>
          <w:i/>
          <w:highlight w:val="cyan"/>
          <w:lang w:val="ca-ES"/>
        </w:rPr>
        <w:t>]</w:t>
      </w:r>
      <w:r w:rsidR="008E560D">
        <w:rPr>
          <w:b/>
          <w:i/>
          <w:lang w:val="ca-ES"/>
        </w:rPr>
        <w:t xml:space="preserve"> </w:t>
      </w:r>
      <w:r w:rsidR="00BC1EBD">
        <w:rPr>
          <w:rFonts w:asciiTheme="minorHAnsi" w:hAnsiTheme="minorHAnsi"/>
          <w:lang w:val="ca-ES"/>
        </w:rPr>
        <w:t xml:space="preserve">que actualment </w:t>
      </w:r>
      <w:r w:rsidR="00DC49BD">
        <w:rPr>
          <w:rFonts w:asciiTheme="minorHAnsi" w:hAnsiTheme="minorHAnsi"/>
          <w:lang w:val="ca-ES"/>
        </w:rPr>
        <w:t xml:space="preserve">únicament genera </w:t>
      </w:r>
      <w:proofErr w:type="spellStart"/>
      <w:r w:rsidR="00DC49BD">
        <w:rPr>
          <w:rFonts w:asciiTheme="minorHAnsi" w:hAnsiTheme="minorHAnsi"/>
          <w:lang w:val="ca-ES"/>
        </w:rPr>
        <w:t>logs</w:t>
      </w:r>
      <w:proofErr w:type="spellEnd"/>
      <w:r w:rsidR="00DC49BD">
        <w:rPr>
          <w:rFonts w:asciiTheme="minorHAnsi" w:hAnsiTheme="minorHAnsi"/>
          <w:lang w:val="ca-ES"/>
        </w:rPr>
        <w:t xml:space="preserve"> de</w:t>
      </w:r>
      <w:r w:rsidR="00BC1EBD">
        <w:rPr>
          <w:rFonts w:asciiTheme="minorHAnsi" w:hAnsiTheme="minorHAnsi"/>
          <w:lang w:val="ca-ES"/>
        </w:rPr>
        <w:t xml:space="preserve"> tot el tràfic de navegació web.</w:t>
      </w:r>
    </w:p>
    <w:p w:rsidR="00DC49BD" w:rsidRPr="00BC1EBD" w:rsidRDefault="00DC49BD" w:rsidP="00BC1E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</w:p>
    <w:p w:rsidR="00231110" w:rsidRPr="00100D59" w:rsidRDefault="00591557" w:rsidP="00C73F00">
      <w:pPr>
        <w:pStyle w:val="Ttol2"/>
        <w:spacing w:line="276" w:lineRule="auto"/>
        <w:rPr>
          <w:lang w:val="ca-ES"/>
        </w:rPr>
      </w:pPr>
      <w:bookmarkStart w:id="16" w:name="_Toc439936341"/>
      <w:r w:rsidRPr="00100D59">
        <w:rPr>
          <w:lang w:val="ca-ES"/>
        </w:rPr>
        <w:t>Servei</w:t>
      </w:r>
      <w:r w:rsidR="00231110" w:rsidRPr="00100D59">
        <w:rPr>
          <w:lang w:val="ca-ES"/>
        </w:rPr>
        <w:t xml:space="preserve"> </w:t>
      </w:r>
      <w:proofErr w:type="spellStart"/>
      <w:r w:rsidR="00231110" w:rsidRPr="00100D59">
        <w:rPr>
          <w:lang w:val="ca-ES"/>
        </w:rPr>
        <w:t>Application</w:t>
      </w:r>
      <w:proofErr w:type="spellEnd"/>
      <w:r w:rsidR="00231110" w:rsidRPr="00100D59">
        <w:rPr>
          <w:lang w:val="ca-ES"/>
        </w:rPr>
        <w:t xml:space="preserve"> control</w:t>
      </w:r>
      <w:bookmarkEnd w:id="16"/>
      <w:r w:rsidR="00B256F2" w:rsidRPr="005C7A60">
        <w:rPr>
          <w:b w:val="0"/>
          <w:i/>
          <w:color w:val="auto"/>
          <w:sz w:val="24"/>
          <w:highlight w:val="cyan"/>
          <w:lang w:val="ca-ES"/>
        </w:rPr>
        <w:t>[#</w:t>
      </w:r>
      <w:proofErr w:type="spellStart"/>
      <w:r w:rsidR="00B256F2" w:rsidRPr="005C7A60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B256F2" w:rsidRPr="005C7A60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B256F2">
        <w:rPr>
          <w:b w:val="0"/>
          <w:i/>
          <w:color w:val="auto"/>
          <w:sz w:val="24"/>
          <w:highlight w:val="cyan"/>
          <w:lang w:val="ca-ES"/>
        </w:rPr>
        <w:t>application</w:t>
      </w:r>
      <w:proofErr w:type="spellEnd"/>
      <w:r w:rsidR="00B256F2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B256F2">
        <w:rPr>
          <w:b w:val="0"/>
          <w:i/>
          <w:color w:val="auto"/>
          <w:sz w:val="24"/>
          <w:highlight w:val="cyan"/>
          <w:lang w:val="ca-ES"/>
        </w:rPr>
        <w:t>list</w:t>
      </w:r>
      <w:proofErr w:type="spellEnd"/>
      <w:r w:rsidR="00B256F2" w:rsidRPr="005C7A60">
        <w:rPr>
          <w:b w:val="0"/>
          <w:i/>
          <w:color w:val="auto"/>
          <w:sz w:val="24"/>
          <w:highlight w:val="cyan"/>
          <w:lang w:val="ca-ES"/>
        </w:rPr>
        <w:t>]</w:t>
      </w:r>
    </w:p>
    <w:p w:rsidR="00231110" w:rsidRPr="00100D59" w:rsidRDefault="00231110" w:rsidP="00C73F00">
      <w:pPr>
        <w:spacing w:line="276" w:lineRule="auto"/>
        <w:rPr>
          <w:rFonts w:asciiTheme="minorHAnsi" w:hAnsiTheme="minorHAnsi"/>
          <w:lang w:val="ca-ES"/>
        </w:rPr>
      </w:pPr>
    </w:p>
    <w:p w:rsidR="00231110" w:rsidRPr="00100D59" w:rsidRDefault="00231110" w:rsidP="00DC49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El servei de </w:t>
      </w:r>
      <w:proofErr w:type="spellStart"/>
      <w:r w:rsidRPr="00100D59">
        <w:rPr>
          <w:rFonts w:asciiTheme="minorHAnsi" w:hAnsiTheme="minorHAnsi"/>
          <w:lang w:val="ca-ES"/>
        </w:rPr>
        <w:t>Application</w:t>
      </w:r>
      <w:proofErr w:type="spellEnd"/>
      <w:r w:rsidRPr="00100D59">
        <w:rPr>
          <w:rFonts w:asciiTheme="minorHAnsi" w:hAnsiTheme="minorHAnsi"/>
          <w:lang w:val="ca-ES"/>
        </w:rPr>
        <w:t xml:space="preserve"> Control realitza un filtratge a nivell d’aplicació per tal de bloquejar  o filtrar determinades comunicacions d’aplicacions. </w:t>
      </w:r>
    </w:p>
    <w:p w:rsidR="007B004D" w:rsidRDefault="00231110" w:rsidP="00DC49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 w:rsidRPr="00100D59">
        <w:rPr>
          <w:rFonts w:asciiTheme="minorHAnsi" w:hAnsiTheme="minorHAnsi"/>
          <w:lang w:val="ca-ES"/>
        </w:rPr>
        <w:t xml:space="preserve">En el dispositiu </w:t>
      </w:r>
      <w:r w:rsidR="00DC49BD">
        <w:rPr>
          <w:rFonts w:asciiTheme="minorHAnsi" w:hAnsiTheme="minorHAnsi"/>
          <w:lang w:val="ca-ES"/>
        </w:rPr>
        <w:t>s’ha</w:t>
      </w:r>
      <w:r w:rsidRPr="00100D59">
        <w:rPr>
          <w:rFonts w:asciiTheme="minorHAnsi" w:hAnsiTheme="minorHAnsi"/>
          <w:lang w:val="ca-ES"/>
        </w:rPr>
        <w:t xml:space="preserve"> activat el </w:t>
      </w:r>
      <w:r w:rsidR="00DC49BD">
        <w:rPr>
          <w:rFonts w:asciiTheme="minorHAnsi" w:hAnsiTheme="minorHAnsi"/>
          <w:lang w:val="ca-ES"/>
        </w:rPr>
        <w:t xml:space="preserve">perfil </w:t>
      </w:r>
      <w:r w:rsidR="00537EB4" w:rsidRPr="00B256F2">
        <w:rPr>
          <w:rFonts w:asciiTheme="minorHAnsi" w:hAnsiTheme="minorHAnsi"/>
          <w:b/>
          <w:highlight w:val="yellow"/>
          <w:lang w:val="ca-ES"/>
        </w:rPr>
        <w:t>UTM-</w:t>
      </w:r>
      <w:r w:rsidR="00DC49BD" w:rsidRPr="00B256F2">
        <w:rPr>
          <w:rFonts w:asciiTheme="minorHAnsi" w:hAnsiTheme="minorHAnsi"/>
          <w:b/>
          <w:highlight w:val="yellow"/>
          <w:lang w:val="ca-ES"/>
        </w:rPr>
        <w:t>APP</w:t>
      </w:r>
      <w:r w:rsidR="00B256F2" w:rsidRPr="005C7A60">
        <w:rPr>
          <w:b/>
          <w:i/>
          <w:highlight w:val="cyan"/>
          <w:lang w:val="ca-ES"/>
        </w:rPr>
        <w:t>[</w:t>
      </w:r>
      <w:proofErr w:type="spellStart"/>
      <w:r w:rsidR="00B256F2">
        <w:rPr>
          <w:b/>
          <w:i/>
          <w:highlight w:val="cyan"/>
          <w:lang w:val="ca-ES"/>
        </w:rPr>
        <w:t>edit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 w:rsidR="00DC49BD">
        <w:rPr>
          <w:rFonts w:asciiTheme="minorHAnsi" w:hAnsiTheme="minorHAnsi"/>
          <w:b/>
          <w:lang w:val="ca-ES"/>
        </w:rPr>
        <w:t xml:space="preserve"> </w:t>
      </w:r>
      <w:r w:rsidR="00DC49BD">
        <w:rPr>
          <w:rFonts w:asciiTheme="minorHAnsi" w:hAnsiTheme="minorHAnsi"/>
          <w:lang w:val="ca-ES"/>
        </w:rPr>
        <w:t xml:space="preserve">i s’ha configurat per a generar </w:t>
      </w:r>
      <w:proofErr w:type="spellStart"/>
      <w:r w:rsidR="00DC49BD">
        <w:rPr>
          <w:rFonts w:asciiTheme="minorHAnsi" w:hAnsiTheme="minorHAnsi"/>
          <w:lang w:val="ca-ES"/>
        </w:rPr>
        <w:t>logs</w:t>
      </w:r>
      <w:proofErr w:type="spellEnd"/>
      <w:r w:rsidR="00DC49BD">
        <w:rPr>
          <w:rFonts w:asciiTheme="minorHAnsi" w:hAnsiTheme="minorHAnsi"/>
          <w:lang w:val="ca-ES"/>
        </w:rPr>
        <w:t xml:space="preserve"> de totes les aplicacions utilitzades i bloqueja totes les connexions d’aplicacions típiques de </w:t>
      </w:r>
      <w:proofErr w:type="spellStart"/>
      <w:r w:rsidR="00DC49BD">
        <w:rPr>
          <w:rFonts w:asciiTheme="minorHAnsi" w:hAnsiTheme="minorHAnsi"/>
          <w:lang w:val="ca-ES"/>
        </w:rPr>
        <w:t>BotNets</w:t>
      </w:r>
      <w:proofErr w:type="spellEnd"/>
      <w:r w:rsidR="00DC49BD">
        <w:rPr>
          <w:rFonts w:asciiTheme="minorHAnsi" w:hAnsiTheme="minorHAnsi"/>
          <w:lang w:val="ca-ES"/>
        </w:rPr>
        <w:t>.</w:t>
      </w:r>
    </w:p>
    <w:p w:rsidR="00DC49BD" w:rsidRPr="00DC49BD" w:rsidRDefault="00DC49BD" w:rsidP="00DC49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</w:p>
    <w:p w:rsidR="009A22CB" w:rsidRPr="00100D59" w:rsidRDefault="00591557" w:rsidP="00C73F00">
      <w:pPr>
        <w:pStyle w:val="Ttol2"/>
        <w:spacing w:line="276" w:lineRule="auto"/>
        <w:rPr>
          <w:lang w:val="ca-ES"/>
        </w:rPr>
      </w:pPr>
      <w:bookmarkStart w:id="17" w:name="_Toc439936342"/>
      <w:r w:rsidRPr="00100D59">
        <w:rPr>
          <w:lang w:val="ca-ES"/>
        </w:rPr>
        <w:t>Servei</w:t>
      </w:r>
      <w:r w:rsidR="009A22CB" w:rsidRPr="00100D59">
        <w:rPr>
          <w:lang w:val="ca-ES"/>
        </w:rPr>
        <w:t xml:space="preserve"> </w:t>
      </w:r>
      <w:proofErr w:type="spellStart"/>
      <w:r w:rsidR="009A22CB" w:rsidRPr="00100D59">
        <w:rPr>
          <w:lang w:val="ca-ES"/>
        </w:rPr>
        <w:t>Intrusion</w:t>
      </w:r>
      <w:proofErr w:type="spellEnd"/>
      <w:r w:rsidR="009A22CB" w:rsidRPr="00100D59">
        <w:rPr>
          <w:lang w:val="ca-ES"/>
        </w:rPr>
        <w:t xml:space="preserve"> </w:t>
      </w:r>
      <w:proofErr w:type="spellStart"/>
      <w:r w:rsidR="009A22CB" w:rsidRPr="00100D59">
        <w:rPr>
          <w:lang w:val="ca-ES"/>
        </w:rPr>
        <w:t>Protection</w:t>
      </w:r>
      <w:bookmarkEnd w:id="17"/>
      <w:proofErr w:type="spellEnd"/>
      <w:r w:rsidR="009A22CB" w:rsidRPr="00100D59">
        <w:rPr>
          <w:lang w:val="ca-ES"/>
        </w:rPr>
        <w:t xml:space="preserve"> </w:t>
      </w:r>
      <w:r w:rsidR="00B256F2" w:rsidRPr="005C7A60">
        <w:rPr>
          <w:b w:val="0"/>
          <w:i/>
          <w:color w:val="auto"/>
          <w:sz w:val="24"/>
          <w:highlight w:val="cyan"/>
          <w:lang w:val="ca-ES"/>
        </w:rPr>
        <w:t>[#</w:t>
      </w:r>
      <w:proofErr w:type="spellStart"/>
      <w:r w:rsidR="00B256F2" w:rsidRPr="005C7A60">
        <w:rPr>
          <w:b w:val="0"/>
          <w:i/>
          <w:color w:val="auto"/>
          <w:sz w:val="24"/>
          <w:highlight w:val="cyan"/>
          <w:lang w:val="ca-ES"/>
        </w:rPr>
        <w:t>config</w:t>
      </w:r>
      <w:proofErr w:type="spellEnd"/>
      <w:r w:rsidR="00B256F2" w:rsidRPr="005C7A60">
        <w:rPr>
          <w:b w:val="0"/>
          <w:i/>
          <w:color w:val="auto"/>
          <w:sz w:val="24"/>
          <w:highlight w:val="cyan"/>
          <w:lang w:val="ca-ES"/>
        </w:rPr>
        <w:t xml:space="preserve"> </w:t>
      </w:r>
      <w:proofErr w:type="spellStart"/>
      <w:r w:rsidR="00B256F2">
        <w:rPr>
          <w:b w:val="0"/>
          <w:i/>
          <w:color w:val="auto"/>
          <w:sz w:val="24"/>
          <w:highlight w:val="cyan"/>
          <w:lang w:val="ca-ES"/>
        </w:rPr>
        <w:t>ips</w:t>
      </w:r>
      <w:proofErr w:type="spellEnd"/>
      <w:r w:rsidR="00B256F2">
        <w:rPr>
          <w:b w:val="0"/>
          <w:i/>
          <w:color w:val="auto"/>
          <w:sz w:val="24"/>
          <w:highlight w:val="cyan"/>
          <w:lang w:val="ca-ES"/>
        </w:rPr>
        <w:t xml:space="preserve"> sensor</w:t>
      </w:r>
      <w:r w:rsidR="00B256F2" w:rsidRPr="005C7A60">
        <w:rPr>
          <w:b w:val="0"/>
          <w:i/>
          <w:color w:val="auto"/>
          <w:sz w:val="24"/>
          <w:highlight w:val="cyan"/>
          <w:lang w:val="ca-ES"/>
        </w:rPr>
        <w:t>]</w:t>
      </w:r>
    </w:p>
    <w:p w:rsidR="00DC49BD" w:rsidRDefault="00DC49BD" w:rsidP="00DC49BD">
      <w:pPr>
        <w:suppressAutoHyphens w:val="0"/>
        <w:spacing w:after="160" w:line="276" w:lineRule="auto"/>
        <w:jc w:val="both"/>
        <w:rPr>
          <w:rFonts w:asciiTheme="minorHAnsi" w:hAnsiTheme="minorHAnsi"/>
          <w:lang w:val="ca-ES"/>
        </w:rPr>
      </w:pPr>
      <w:r>
        <w:rPr>
          <w:rFonts w:asciiTheme="minorHAnsi" w:hAnsiTheme="minorHAnsi"/>
          <w:lang w:val="ca-ES"/>
        </w:rPr>
        <w:t>El Servei de</w:t>
      </w:r>
      <w:r w:rsidR="009A22CB" w:rsidRPr="00100D59">
        <w:rPr>
          <w:rFonts w:asciiTheme="minorHAnsi" w:hAnsiTheme="minorHAnsi"/>
          <w:lang w:val="ca-ES"/>
        </w:rPr>
        <w:t xml:space="preserve"> </w:t>
      </w:r>
      <w:proofErr w:type="spellStart"/>
      <w:r w:rsidR="009A22CB" w:rsidRPr="00100D59">
        <w:rPr>
          <w:rFonts w:asciiTheme="minorHAnsi" w:hAnsiTheme="minorHAnsi"/>
          <w:lang w:val="ca-ES"/>
        </w:rPr>
        <w:t>Intrusion</w:t>
      </w:r>
      <w:proofErr w:type="spellEnd"/>
      <w:r w:rsidR="009A22CB" w:rsidRPr="00100D59">
        <w:rPr>
          <w:rFonts w:asciiTheme="minorHAnsi" w:hAnsiTheme="minorHAnsi"/>
          <w:lang w:val="ca-ES"/>
        </w:rPr>
        <w:t xml:space="preserve"> </w:t>
      </w:r>
      <w:proofErr w:type="spellStart"/>
      <w:r w:rsidR="009A22CB" w:rsidRPr="00100D59">
        <w:rPr>
          <w:rFonts w:asciiTheme="minorHAnsi" w:hAnsiTheme="minorHAnsi"/>
          <w:lang w:val="ca-ES"/>
        </w:rPr>
        <w:t>Protection</w:t>
      </w:r>
      <w:proofErr w:type="spellEnd"/>
      <w:r w:rsidR="009A22CB" w:rsidRPr="00100D59">
        <w:rPr>
          <w:rFonts w:asciiTheme="minorHAnsi" w:hAnsiTheme="minorHAnsi"/>
          <w:lang w:val="ca-ES"/>
        </w:rPr>
        <w:t xml:space="preserve"> </w:t>
      </w:r>
      <w:r>
        <w:rPr>
          <w:rFonts w:asciiTheme="minorHAnsi" w:hAnsiTheme="minorHAnsi"/>
          <w:lang w:val="ca-ES"/>
        </w:rPr>
        <w:t>permet detectar possibles atacs de xarxa contra la infraestructura de la organització.</w:t>
      </w:r>
    </w:p>
    <w:p w:rsidR="00AF5B9C" w:rsidRPr="00100D59" w:rsidRDefault="00DC49BD" w:rsidP="00FF130E">
      <w:pPr>
        <w:suppressAutoHyphens w:val="0"/>
        <w:spacing w:after="160" w:line="276" w:lineRule="auto"/>
        <w:jc w:val="both"/>
        <w:rPr>
          <w:lang w:val="ca-ES"/>
        </w:rPr>
      </w:pPr>
      <w:r>
        <w:rPr>
          <w:rFonts w:asciiTheme="minorHAnsi" w:hAnsiTheme="minorHAnsi"/>
          <w:lang w:val="ca-ES"/>
        </w:rPr>
        <w:t xml:space="preserve">En el dispositiu s’ha activa el perfil </w:t>
      </w:r>
      <w:r w:rsidR="00537EB4" w:rsidRPr="00B256F2">
        <w:rPr>
          <w:rFonts w:asciiTheme="minorHAnsi" w:hAnsiTheme="minorHAnsi"/>
          <w:b/>
          <w:highlight w:val="yellow"/>
          <w:lang w:val="ca-ES"/>
        </w:rPr>
        <w:t>UTM-</w:t>
      </w:r>
      <w:r w:rsidRPr="00B256F2">
        <w:rPr>
          <w:rFonts w:asciiTheme="minorHAnsi" w:hAnsiTheme="minorHAnsi"/>
          <w:b/>
          <w:highlight w:val="yellow"/>
          <w:lang w:val="ca-ES"/>
        </w:rPr>
        <w:t>IPS</w:t>
      </w:r>
      <w:r>
        <w:rPr>
          <w:rFonts w:asciiTheme="minorHAnsi" w:hAnsiTheme="minorHAnsi"/>
          <w:lang w:val="ca-ES"/>
        </w:rPr>
        <w:t xml:space="preserve"> </w:t>
      </w:r>
      <w:r w:rsidR="00B256F2" w:rsidRPr="005C7A60">
        <w:rPr>
          <w:b/>
          <w:i/>
          <w:highlight w:val="cyan"/>
          <w:lang w:val="ca-ES"/>
        </w:rPr>
        <w:t>[</w:t>
      </w:r>
      <w:proofErr w:type="spellStart"/>
      <w:r w:rsidR="00B256F2">
        <w:rPr>
          <w:b/>
          <w:i/>
          <w:highlight w:val="cyan"/>
          <w:lang w:val="ca-ES"/>
        </w:rPr>
        <w:t>edit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>
        <w:rPr>
          <w:rFonts w:asciiTheme="minorHAnsi" w:hAnsiTheme="minorHAnsi"/>
          <w:lang w:val="ca-ES"/>
        </w:rPr>
        <w:t xml:space="preserve">en les polítiques de navegació web i s’han activat el comportament per defecte (bloqueig en cas necessari o </w:t>
      </w:r>
      <w:proofErr w:type="spellStart"/>
      <w:r>
        <w:rPr>
          <w:rFonts w:asciiTheme="minorHAnsi" w:hAnsiTheme="minorHAnsi"/>
          <w:lang w:val="ca-ES"/>
        </w:rPr>
        <w:t>monitorzació</w:t>
      </w:r>
      <w:proofErr w:type="spellEnd"/>
      <w:r>
        <w:rPr>
          <w:rFonts w:asciiTheme="minorHAnsi" w:hAnsiTheme="minorHAnsi"/>
          <w:lang w:val="ca-ES"/>
        </w:rPr>
        <w:t xml:space="preserve">) de les signatures de tipus </w:t>
      </w:r>
      <w:r w:rsidRPr="00B256F2">
        <w:rPr>
          <w:rFonts w:asciiTheme="minorHAnsi" w:hAnsiTheme="minorHAnsi"/>
          <w:highlight w:val="yellow"/>
          <w:lang w:val="ca-ES"/>
        </w:rPr>
        <w:t>client</w:t>
      </w:r>
      <w:r w:rsidR="00B256F2" w:rsidRPr="005C7A60">
        <w:rPr>
          <w:b/>
          <w:i/>
          <w:highlight w:val="cyan"/>
          <w:lang w:val="ca-ES"/>
        </w:rPr>
        <w:t>[</w:t>
      </w:r>
      <w:r w:rsidR="00B256F2">
        <w:rPr>
          <w:b/>
          <w:i/>
          <w:highlight w:val="cyan"/>
          <w:lang w:val="ca-ES"/>
        </w:rPr>
        <w:t xml:space="preserve">set </w:t>
      </w:r>
      <w:proofErr w:type="spellStart"/>
      <w:r w:rsidR="00B256F2">
        <w:rPr>
          <w:b/>
          <w:i/>
          <w:highlight w:val="cyan"/>
          <w:lang w:val="ca-ES"/>
        </w:rPr>
        <w:t>location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>
        <w:rPr>
          <w:rFonts w:asciiTheme="minorHAnsi" w:hAnsiTheme="minorHAnsi"/>
          <w:lang w:val="ca-ES"/>
        </w:rPr>
        <w:t xml:space="preserve">, de </w:t>
      </w:r>
      <w:proofErr w:type="spellStart"/>
      <w:r>
        <w:rPr>
          <w:rFonts w:asciiTheme="minorHAnsi" w:hAnsiTheme="minorHAnsi"/>
          <w:lang w:val="ca-ES"/>
        </w:rPr>
        <w:t>criticitat</w:t>
      </w:r>
      <w:proofErr w:type="spellEnd"/>
      <w:r>
        <w:rPr>
          <w:rFonts w:asciiTheme="minorHAnsi" w:hAnsiTheme="minorHAnsi"/>
          <w:lang w:val="ca-ES"/>
        </w:rPr>
        <w:t xml:space="preserve"> “</w:t>
      </w:r>
      <w:proofErr w:type="spellStart"/>
      <w:r w:rsidRPr="00B256F2">
        <w:rPr>
          <w:rFonts w:asciiTheme="minorHAnsi" w:hAnsiTheme="minorHAnsi"/>
          <w:highlight w:val="yellow"/>
          <w:lang w:val="ca-ES"/>
        </w:rPr>
        <w:t>critical</w:t>
      </w:r>
      <w:proofErr w:type="spellEnd"/>
      <w:r>
        <w:rPr>
          <w:rFonts w:asciiTheme="minorHAnsi" w:hAnsiTheme="minorHAnsi"/>
          <w:lang w:val="ca-ES"/>
        </w:rPr>
        <w:t>”</w:t>
      </w:r>
      <w:r w:rsidR="00B256F2" w:rsidRPr="00B256F2">
        <w:rPr>
          <w:b/>
          <w:i/>
          <w:highlight w:val="cyan"/>
          <w:lang w:val="ca-ES"/>
        </w:rPr>
        <w:t xml:space="preserve"> </w:t>
      </w:r>
      <w:r w:rsidR="00B256F2" w:rsidRPr="005C7A60">
        <w:rPr>
          <w:b/>
          <w:i/>
          <w:highlight w:val="cyan"/>
          <w:lang w:val="ca-ES"/>
        </w:rPr>
        <w:t>[</w:t>
      </w:r>
      <w:r w:rsidR="00B256F2">
        <w:rPr>
          <w:b/>
          <w:i/>
          <w:highlight w:val="cyan"/>
          <w:lang w:val="ca-ES"/>
        </w:rPr>
        <w:t xml:space="preserve">set </w:t>
      </w:r>
      <w:proofErr w:type="spellStart"/>
      <w:r w:rsidR="00B256F2">
        <w:rPr>
          <w:b/>
          <w:i/>
          <w:highlight w:val="cyan"/>
          <w:lang w:val="ca-ES"/>
        </w:rPr>
        <w:t>severity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>
        <w:rPr>
          <w:rFonts w:asciiTheme="minorHAnsi" w:hAnsiTheme="minorHAnsi"/>
          <w:lang w:val="ca-ES"/>
        </w:rPr>
        <w:t xml:space="preserve"> i “</w:t>
      </w:r>
      <w:proofErr w:type="spellStart"/>
      <w:r w:rsidRPr="00B256F2">
        <w:rPr>
          <w:rFonts w:asciiTheme="minorHAnsi" w:hAnsiTheme="minorHAnsi"/>
          <w:highlight w:val="yellow"/>
          <w:lang w:val="ca-ES"/>
        </w:rPr>
        <w:t>high</w:t>
      </w:r>
      <w:proofErr w:type="spellEnd"/>
      <w:r>
        <w:rPr>
          <w:rFonts w:asciiTheme="minorHAnsi" w:hAnsiTheme="minorHAnsi"/>
          <w:lang w:val="ca-ES"/>
        </w:rPr>
        <w:t>”</w:t>
      </w:r>
      <w:r w:rsidR="00B256F2" w:rsidRPr="00B256F2">
        <w:rPr>
          <w:b/>
          <w:i/>
          <w:highlight w:val="cyan"/>
          <w:lang w:val="ca-ES"/>
        </w:rPr>
        <w:t xml:space="preserve"> </w:t>
      </w:r>
      <w:r w:rsidR="00B256F2" w:rsidRPr="005C7A60">
        <w:rPr>
          <w:b/>
          <w:i/>
          <w:highlight w:val="cyan"/>
          <w:lang w:val="ca-ES"/>
        </w:rPr>
        <w:t>[</w:t>
      </w:r>
      <w:r w:rsidR="00B256F2">
        <w:rPr>
          <w:b/>
          <w:i/>
          <w:highlight w:val="cyan"/>
          <w:lang w:val="ca-ES"/>
        </w:rPr>
        <w:t xml:space="preserve">set </w:t>
      </w:r>
      <w:proofErr w:type="spellStart"/>
      <w:r w:rsidR="00B256F2">
        <w:rPr>
          <w:b/>
          <w:i/>
          <w:highlight w:val="cyan"/>
          <w:lang w:val="ca-ES"/>
        </w:rPr>
        <w:t>severity</w:t>
      </w:r>
      <w:proofErr w:type="spellEnd"/>
      <w:r w:rsidR="00B256F2" w:rsidRPr="005C7A60">
        <w:rPr>
          <w:b/>
          <w:i/>
          <w:highlight w:val="cyan"/>
          <w:lang w:val="ca-ES"/>
        </w:rPr>
        <w:t>]</w:t>
      </w:r>
      <w:r>
        <w:rPr>
          <w:rFonts w:asciiTheme="minorHAnsi" w:hAnsiTheme="minorHAnsi"/>
          <w:lang w:val="ca-ES"/>
        </w:rPr>
        <w:t xml:space="preserve"> que afectin a serveis de sistemes operatius </w:t>
      </w:r>
      <w:r w:rsidRPr="00B256F2">
        <w:rPr>
          <w:rFonts w:asciiTheme="minorHAnsi" w:hAnsiTheme="minorHAnsi"/>
          <w:highlight w:val="yellow"/>
          <w:lang w:val="ca-ES"/>
        </w:rPr>
        <w:t xml:space="preserve">Windows, Linux i </w:t>
      </w:r>
      <w:proofErr w:type="spellStart"/>
      <w:r w:rsidRPr="00B256F2">
        <w:rPr>
          <w:rFonts w:asciiTheme="minorHAnsi" w:hAnsiTheme="minorHAnsi"/>
          <w:highlight w:val="yellow"/>
          <w:lang w:val="ca-ES"/>
        </w:rPr>
        <w:t>Mac</w:t>
      </w:r>
      <w:r w:rsidR="00B256F2">
        <w:rPr>
          <w:rFonts w:asciiTheme="minorHAnsi" w:hAnsiTheme="minorHAnsi"/>
          <w:highlight w:val="yellow"/>
          <w:lang w:val="ca-ES"/>
        </w:rPr>
        <w:t>OS</w:t>
      </w:r>
      <w:proofErr w:type="spellEnd"/>
      <w:r w:rsidR="00B256F2" w:rsidRPr="005C7A60">
        <w:rPr>
          <w:b/>
          <w:i/>
          <w:highlight w:val="cyan"/>
          <w:lang w:val="ca-ES"/>
        </w:rPr>
        <w:t>[</w:t>
      </w:r>
      <w:r w:rsidR="00B256F2">
        <w:rPr>
          <w:b/>
          <w:i/>
          <w:highlight w:val="cyan"/>
          <w:lang w:val="ca-ES"/>
        </w:rPr>
        <w:t xml:space="preserve">set </w:t>
      </w:r>
      <w:r w:rsidR="00B256F2">
        <w:rPr>
          <w:b/>
          <w:i/>
          <w:highlight w:val="cyan"/>
          <w:lang w:val="ca-ES"/>
        </w:rPr>
        <w:t>os</w:t>
      </w:r>
      <w:r w:rsidR="00B256F2" w:rsidRPr="005C7A60">
        <w:rPr>
          <w:b/>
          <w:i/>
          <w:highlight w:val="cyan"/>
          <w:lang w:val="ca-ES"/>
        </w:rPr>
        <w:t>]</w:t>
      </w:r>
      <w:r w:rsidR="00B256F2">
        <w:rPr>
          <w:rFonts w:asciiTheme="minorHAnsi" w:hAnsiTheme="minorHAnsi"/>
          <w:lang w:val="ca-ES"/>
        </w:rPr>
        <w:t>.</w:t>
      </w:r>
      <w:bookmarkStart w:id="18" w:name="_GoBack"/>
      <w:bookmarkEnd w:id="18"/>
    </w:p>
    <w:sectPr w:rsidR="00AF5B9C" w:rsidRPr="00100D59" w:rsidSect="00F34C1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CFB" w:rsidRDefault="007C4CFB" w:rsidP="00011745">
      <w:r>
        <w:separator/>
      </w:r>
    </w:p>
  </w:endnote>
  <w:endnote w:type="continuationSeparator" w:id="0">
    <w:p w:rsidR="007C4CFB" w:rsidRDefault="007C4CFB" w:rsidP="0001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C61" w:rsidRDefault="00F55C61">
    <w:pPr>
      <w:tabs>
        <w:tab w:val="center" w:pos="4550"/>
        <w:tab w:val="left" w:pos="5818"/>
      </w:tabs>
      <w:ind w:right="260"/>
      <w:jc w:val="right"/>
      <w:rPr>
        <w:color w:val="222A31" w:themeColor="text2" w:themeShade="80"/>
      </w:rPr>
    </w:pPr>
    <w:r w:rsidRPr="007D7C13">
      <w:rPr>
        <w:rFonts w:asciiTheme="minorHAnsi" w:hAnsiTheme="minorHAnsi" w:cstheme="minorHAnsi"/>
        <w:lang w:val="ca-ES"/>
      </w:rPr>
      <w:t xml:space="preserve">Pàgina </w:t>
    </w:r>
    <w:r>
      <w:rPr>
        <w:color w:val="333E4A" w:themeColor="text2" w:themeShade="BF"/>
      </w:rPr>
      <w:fldChar w:fldCharType="begin"/>
    </w:r>
    <w:r>
      <w:rPr>
        <w:color w:val="333E4A" w:themeColor="text2" w:themeShade="BF"/>
      </w:rPr>
      <w:instrText>PAGE   \* MERGEFORMAT</w:instrText>
    </w:r>
    <w:r>
      <w:rPr>
        <w:color w:val="333E4A" w:themeColor="text2" w:themeShade="BF"/>
      </w:rPr>
      <w:fldChar w:fldCharType="separate"/>
    </w:r>
    <w:r w:rsidR="0007022F">
      <w:rPr>
        <w:noProof/>
        <w:color w:val="333E4A" w:themeColor="text2" w:themeShade="BF"/>
      </w:rPr>
      <w:t>11</w:t>
    </w:r>
    <w:r>
      <w:rPr>
        <w:color w:val="333E4A" w:themeColor="text2" w:themeShade="BF"/>
      </w:rPr>
      <w:fldChar w:fldCharType="end"/>
    </w:r>
    <w:r>
      <w:rPr>
        <w:color w:val="333E4A" w:themeColor="text2" w:themeShade="BF"/>
      </w:rPr>
      <w:t xml:space="preserve"> | </w:t>
    </w:r>
    <w:r>
      <w:rPr>
        <w:color w:val="333E4A" w:themeColor="text2" w:themeShade="BF"/>
      </w:rPr>
      <w:fldChar w:fldCharType="begin"/>
    </w:r>
    <w:r>
      <w:rPr>
        <w:color w:val="333E4A" w:themeColor="text2" w:themeShade="BF"/>
      </w:rPr>
      <w:instrText>NUMPAGES  \* Arabic  \* MERGEFORMAT</w:instrText>
    </w:r>
    <w:r>
      <w:rPr>
        <w:color w:val="333E4A" w:themeColor="text2" w:themeShade="BF"/>
      </w:rPr>
      <w:fldChar w:fldCharType="separate"/>
    </w:r>
    <w:r w:rsidR="0007022F">
      <w:rPr>
        <w:noProof/>
        <w:color w:val="333E4A" w:themeColor="text2" w:themeShade="BF"/>
      </w:rPr>
      <w:t>11</w:t>
    </w:r>
    <w:r>
      <w:rPr>
        <w:color w:val="333E4A" w:themeColor="text2" w:themeShade="BF"/>
      </w:rPr>
      <w:fldChar w:fldCharType="end"/>
    </w:r>
  </w:p>
  <w:p w:rsidR="00F55C61" w:rsidRDefault="00F55C61">
    <w:pPr>
      <w:pStyle w:val="Peu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CFB" w:rsidRDefault="007C4CFB" w:rsidP="00011745">
      <w:r>
        <w:separator/>
      </w:r>
    </w:p>
  </w:footnote>
  <w:footnote w:type="continuationSeparator" w:id="0">
    <w:p w:rsidR="007C4CFB" w:rsidRDefault="007C4CFB" w:rsidP="000117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C61" w:rsidRPr="00C02C56" w:rsidRDefault="00F55C61" w:rsidP="007D7C13">
    <w:pPr>
      <w:pStyle w:val="Capalera"/>
      <w:tabs>
        <w:tab w:val="clear" w:pos="9360"/>
        <w:tab w:val="left" w:pos="6090"/>
      </w:tabs>
      <w:rPr>
        <w:rFonts w:asciiTheme="minorHAnsi" w:hAnsiTheme="minorHAnsi" w:cstheme="minorHAnsi"/>
        <w:lang w:val="ca-ES"/>
      </w:rPr>
    </w:pPr>
    <w:r>
      <w:rPr>
        <w:rFonts w:asciiTheme="minorHAnsi" w:hAnsiTheme="minorHAnsi" w:cstheme="minorHAnsi"/>
        <w:lang w:val="ca-ES"/>
      </w:rPr>
      <w:t>Migració</w:t>
    </w:r>
    <w:r w:rsidRPr="00331E19">
      <w:rPr>
        <w:rFonts w:asciiTheme="minorHAnsi" w:hAnsiTheme="minorHAnsi" w:cstheme="minorHAnsi"/>
        <w:lang w:val="ca-ES"/>
      </w:rPr>
      <w:t xml:space="preserve"> </w:t>
    </w:r>
    <w:r>
      <w:rPr>
        <w:rFonts w:asciiTheme="minorHAnsi" w:hAnsiTheme="minorHAnsi" w:cstheme="minorHAnsi"/>
        <w:lang w:val="ca-ES"/>
      </w:rPr>
      <w:t>de la infraestructura</w:t>
    </w:r>
    <w:r w:rsidRPr="00331E19">
      <w:rPr>
        <w:rFonts w:asciiTheme="minorHAnsi" w:hAnsiTheme="minorHAnsi" w:cstheme="minorHAnsi"/>
        <w:lang w:val="ca-ES"/>
      </w:rPr>
      <w:t xml:space="preserve"> de seguretat </w:t>
    </w:r>
    <w:r w:rsidRPr="00C02C56">
      <w:rPr>
        <w:rFonts w:asciiTheme="minorHAnsi" w:hAnsiTheme="minorHAnsi" w:cstheme="minorHAnsi"/>
        <w:noProof/>
        <w:lang w:val="ca-ES" w:eastAsia="ca-ES"/>
      </w:rPr>
      <w:drawing>
        <wp:anchor distT="0" distB="0" distL="114300" distR="114300" simplePos="0" relativeHeight="251659264" behindDoc="0" locked="0" layoutInCell="1" allowOverlap="1" wp14:anchorId="067E95DB" wp14:editId="414793C1">
          <wp:simplePos x="0" y="0"/>
          <wp:positionH relativeFrom="column">
            <wp:posOffset>5438775</wp:posOffset>
          </wp:positionH>
          <wp:positionV relativeFrom="paragraph">
            <wp:posOffset>-142875</wp:posOffset>
          </wp:positionV>
          <wp:extent cx="1060768" cy="404192"/>
          <wp:effectExtent l="0" t="0" r="6350" b="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_Innevis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0768" cy="404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  <w:lang w:val="ca-ES"/>
      </w:rPr>
      <w:t>perimetral</w:t>
    </w:r>
    <w:r>
      <w:rPr>
        <w:rFonts w:asciiTheme="minorHAnsi" w:hAnsiTheme="minorHAnsi" w:cstheme="minorHAnsi"/>
        <w:lang w:val="ca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7989"/>
    <w:multiLevelType w:val="hybridMultilevel"/>
    <w:tmpl w:val="A9DCDEAA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6F75276"/>
    <w:multiLevelType w:val="hybridMultilevel"/>
    <w:tmpl w:val="A39AF2B0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F4599"/>
    <w:multiLevelType w:val="hybridMultilevel"/>
    <w:tmpl w:val="9236B8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9303E"/>
    <w:multiLevelType w:val="hybridMultilevel"/>
    <w:tmpl w:val="0D90BE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C773B"/>
    <w:multiLevelType w:val="hybridMultilevel"/>
    <w:tmpl w:val="8E04D65E"/>
    <w:lvl w:ilvl="0" w:tplc="885496C0">
      <w:start w:val="1"/>
      <w:numFmt w:val="bullet"/>
      <w:pStyle w:val="Convietas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FD93ADB"/>
    <w:multiLevelType w:val="hybridMultilevel"/>
    <w:tmpl w:val="3ADEA8D2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17B463F"/>
    <w:multiLevelType w:val="hybridMultilevel"/>
    <w:tmpl w:val="49B661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0554E"/>
    <w:multiLevelType w:val="hybridMultilevel"/>
    <w:tmpl w:val="CEBA6DA8"/>
    <w:lvl w:ilvl="0" w:tplc="0C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8" w15:restartNumberingAfterBreak="0">
    <w:nsid w:val="19D12D2A"/>
    <w:multiLevelType w:val="hybridMultilevel"/>
    <w:tmpl w:val="AEDA67B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DF15B78"/>
    <w:multiLevelType w:val="hybridMultilevel"/>
    <w:tmpl w:val="9E827CF4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F3596"/>
    <w:multiLevelType w:val="hybridMultilevel"/>
    <w:tmpl w:val="03A654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22523"/>
    <w:multiLevelType w:val="hybridMultilevel"/>
    <w:tmpl w:val="B71E6C16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2B73144F"/>
    <w:multiLevelType w:val="multilevel"/>
    <w:tmpl w:val="19A65E94"/>
    <w:lvl w:ilvl="0">
      <w:start w:val="1"/>
      <w:numFmt w:val="decimal"/>
      <w:pStyle w:val="TituloInnevis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ol2"/>
      <w:suff w:val="space"/>
      <w:lvlText w:val="%1.%2."/>
      <w:lvlJc w:val="left"/>
      <w:pPr>
        <w:ind w:left="1560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1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567" w:hanging="567"/>
      </w:pPr>
      <w:rPr>
        <w:rFonts w:hint="default"/>
      </w:rPr>
    </w:lvl>
  </w:abstractNum>
  <w:abstractNum w:abstractNumId="13" w15:restartNumberingAfterBreak="0">
    <w:nsid w:val="30A148CE"/>
    <w:multiLevelType w:val="multilevel"/>
    <w:tmpl w:val="BB403B6A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ol3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" w:hanging="567"/>
      </w:pPr>
      <w:rPr>
        <w:rFonts w:hint="default"/>
      </w:rPr>
    </w:lvl>
  </w:abstractNum>
  <w:abstractNum w:abstractNumId="14" w15:restartNumberingAfterBreak="0">
    <w:nsid w:val="32DF5BB4"/>
    <w:multiLevelType w:val="hybridMultilevel"/>
    <w:tmpl w:val="838042E8"/>
    <w:lvl w:ilvl="0" w:tplc="0C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5" w15:restartNumberingAfterBreak="0">
    <w:nsid w:val="36940956"/>
    <w:multiLevelType w:val="hybridMultilevel"/>
    <w:tmpl w:val="D1E84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E20B2"/>
    <w:multiLevelType w:val="hybridMultilevel"/>
    <w:tmpl w:val="02CA4C7E"/>
    <w:lvl w:ilvl="0" w:tplc="0C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7" w15:restartNumberingAfterBreak="0">
    <w:nsid w:val="4BB0722D"/>
    <w:multiLevelType w:val="hybridMultilevel"/>
    <w:tmpl w:val="DF9C0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B3BFE"/>
    <w:multiLevelType w:val="multilevel"/>
    <w:tmpl w:val="5EAC4414"/>
    <w:lvl w:ilvl="0">
      <w:start w:val="1"/>
      <w:numFmt w:val="none"/>
      <w:pStyle w:val="ANEXO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ANEXO2"/>
      <w:lvlText w:val="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</w:rPr>
    </w:lvl>
    <w:lvl w:ilvl="2">
      <w:start w:val="1"/>
      <w:numFmt w:val="decimal"/>
      <w:suff w:val="nothing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EBC3F99"/>
    <w:multiLevelType w:val="hybridMultilevel"/>
    <w:tmpl w:val="4814A4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2333A"/>
    <w:multiLevelType w:val="hybridMultilevel"/>
    <w:tmpl w:val="D9788BD0"/>
    <w:lvl w:ilvl="0" w:tplc="0C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1" w15:restartNumberingAfterBreak="0">
    <w:nsid w:val="500F137C"/>
    <w:multiLevelType w:val="hybridMultilevel"/>
    <w:tmpl w:val="7CA0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8A49D9"/>
    <w:multiLevelType w:val="hybridMultilevel"/>
    <w:tmpl w:val="AB508B26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5D665808"/>
    <w:multiLevelType w:val="hybridMultilevel"/>
    <w:tmpl w:val="CDF00942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F523D"/>
    <w:multiLevelType w:val="hybridMultilevel"/>
    <w:tmpl w:val="B4802D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61AAB"/>
    <w:multiLevelType w:val="hybridMultilevel"/>
    <w:tmpl w:val="72EADDAA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518C6"/>
    <w:multiLevelType w:val="hybridMultilevel"/>
    <w:tmpl w:val="1046C31C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6EEA48A9"/>
    <w:multiLevelType w:val="hybridMultilevel"/>
    <w:tmpl w:val="A3F42F88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715D4CCF"/>
    <w:multiLevelType w:val="hybridMultilevel"/>
    <w:tmpl w:val="1A963DA0"/>
    <w:lvl w:ilvl="0" w:tplc="65D8A63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86B70"/>
    <w:multiLevelType w:val="singleLevel"/>
    <w:tmpl w:val="0E8EB848"/>
    <w:lvl w:ilvl="0">
      <w:start w:val="1"/>
      <w:numFmt w:val="bullet"/>
      <w:pStyle w:val="Nota"/>
      <w:lvlText w:val="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24"/>
      </w:rPr>
    </w:lvl>
  </w:abstractNum>
  <w:abstractNum w:abstractNumId="30" w15:restartNumberingAfterBreak="0">
    <w:nsid w:val="79143970"/>
    <w:multiLevelType w:val="multilevel"/>
    <w:tmpl w:val="C2524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B845C4F"/>
    <w:multiLevelType w:val="hybridMultilevel"/>
    <w:tmpl w:val="B040FAF6"/>
    <w:lvl w:ilvl="0" w:tplc="65D8A63E">
      <w:numFmt w:val="bullet"/>
      <w:lvlText w:val="-"/>
      <w:lvlJc w:val="left"/>
      <w:pPr>
        <w:ind w:left="360" w:hanging="360"/>
      </w:pPr>
      <w:rPr>
        <w:rFonts w:ascii="Century Gothic" w:eastAsia="Times New Roman" w:hAnsi="Century Gothic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30"/>
  </w:num>
  <w:num w:numId="5">
    <w:abstractNumId w:val="3"/>
  </w:num>
  <w:num w:numId="6">
    <w:abstractNumId w:val="29"/>
  </w:num>
  <w:num w:numId="7">
    <w:abstractNumId w:val="13"/>
  </w:num>
  <w:num w:numId="8">
    <w:abstractNumId w:val="8"/>
  </w:num>
  <w:num w:numId="9">
    <w:abstractNumId w:val="22"/>
  </w:num>
  <w:num w:numId="10">
    <w:abstractNumId w:val="11"/>
  </w:num>
  <w:num w:numId="11">
    <w:abstractNumId w:val="0"/>
  </w:num>
  <w:num w:numId="12">
    <w:abstractNumId w:val="21"/>
  </w:num>
  <w:num w:numId="13">
    <w:abstractNumId w:val="14"/>
  </w:num>
  <w:num w:numId="14">
    <w:abstractNumId w:val="5"/>
  </w:num>
  <w:num w:numId="15">
    <w:abstractNumId w:val="27"/>
  </w:num>
  <w:num w:numId="16">
    <w:abstractNumId w:val="26"/>
  </w:num>
  <w:num w:numId="17">
    <w:abstractNumId w:val="7"/>
  </w:num>
  <w:num w:numId="18">
    <w:abstractNumId w:val="19"/>
  </w:num>
  <w:num w:numId="19">
    <w:abstractNumId w:val="10"/>
  </w:num>
  <w:num w:numId="20">
    <w:abstractNumId w:val="16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7"/>
  </w:num>
  <w:num w:numId="26">
    <w:abstractNumId w:val="20"/>
  </w:num>
  <w:num w:numId="27">
    <w:abstractNumId w:val="2"/>
  </w:num>
  <w:num w:numId="28">
    <w:abstractNumId w:val="6"/>
  </w:num>
  <w:num w:numId="29">
    <w:abstractNumId w:val="15"/>
  </w:num>
  <w:num w:numId="30">
    <w:abstractNumId w:val="24"/>
  </w:num>
  <w:num w:numId="31">
    <w:abstractNumId w:val="13"/>
  </w:num>
  <w:num w:numId="32">
    <w:abstractNumId w:val="13"/>
  </w:num>
  <w:num w:numId="33">
    <w:abstractNumId w:val="31"/>
  </w:num>
  <w:num w:numId="34">
    <w:abstractNumId w:val="25"/>
  </w:num>
  <w:num w:numId="35">
    <w:abstractNumId w:val="1"/>
  </w:num>
  <w:num w:numId="36">
    <w:abstractNumId w:val="28"/>
  </w:num>
  <w:num w:numId="37">
    <w:abstractNumId w:val="9"/>
  </w:num>
  <w:num w:numId="38">
    <w:abstractNumId w:val="23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6F"/>
    <w:rsid w:val="00003DEE"/>
    <w:rsid w:val="00005463"/>
    <w:rsid w:val="00011745"/>
    <w:rsid w:val="00011885"/>
    <w:rsid w:val="000130B5"/>
    <w:rsid w:val="000161D8"/>
    <w:rsid w:val="0001769A"/>
    <w:rsid w:val="00017C2F"/>
    <w:rsid w:val="00020BAA"/>
    <w:rsid w:val="00025076"/>
    <w:rsid w:val="000318E0"/>
    <w:rsid w:val="000402DA"/>
    <w:rsid w:val="000533F9"/>
    <w:rsid w:val="000574AF"/>
    <w:rsid w:val="00061EE1"/>
    <w:rsid w:val="0007022F"/>
    <w:rsid w:val="00070ED9"/>
    <w:rsid w:val="00072F34"/>
    <w:rsid w:val="000819C4"/>
    <w:rsid w:val="00082E8D"/>
    <w:rsid w:val="000832E8"/>
    <w:rsid w:val="000857C1"/>
    <w:rsid w:val="00096853"/>
    <w:rsid w:val="000A1713"/>
    <w:rsid w:val="000A2077"/>
    <w:rsid w:val="000A3F46"/>
    <w:rsid w:val="000B11F8"/>
    <w:rsid w:val="000B3CA8"/>
    <w:rsid w:val="000B7904"/>
    <w:rsid w:val="000C38AC"/>
    <w:rsid w:val="000C5D18"/>
    <w:rsid w:val="000C6DCE"/>
    <w:rsid w:val="000D4DA7"/>
    <w:rsid w:val="000D71C0"/>
    <w:rsid w:val="000E0639"/>
    <w:rsid w:val="000E1190"/>
    <w:rsid w:val="000E1A74"/>
    <w:rsid w:val="000E4986"/>
    <w:rsid w:val="000E4E7C"/>
    <w:rsid w:val="000E584B"/>
    <w:rsid w:val="000F7325"/>
    <w:rsid w:val="00100D59"/>
    <w:rsid w:val="00106EA2"/>
    <w:rsid w:val="00111643"/>
    <w:rsid w:val="001122E4"/>
    <w:rsid w:val="00112BCF"/>
    <w:rsid w:val="0011360F"/>
    <w:rsid w:val="001149E8"/>
    <w:rsid w:val="00116782"/>
    <w:rsid w:val="00123496"/>
    <w:rsid w:val="00124D71"/>
    <w:rsid w:val="00146BD3"/>
    <w:rsid w:val="00151100"/>
    <w:rsid w:val="00164621"/>
    <w:rsid w:val="001673E0"/>
    <w:rsid w:val="00171D95"/>
    <w:rsid w:val="001817EF"/>
    <w:rsid w:val="00187033"/>
    <w:rsid w:val="00187075"/>
    <w:rsid w:val="001950EA"/>
    <w:rsid w:val="001A0112"/>
    <w:rsid w:val="001A0D4E"/>
    <w:rsid w:val="001C354A"/>
    <w:rsid w:val="001C3D62"/>
    <w:rsid w:val="001C5BF9"/>
    <w:rsid w:val="001D553E"/>
    <w:rsid w:val="001E042C"/>
    <w:rsid w:val="001E0B42"/>
    <w:rsid w:val="001E537B"/>
    <w:rsid w:val="001F1F49"/>
    <w:rsid w:val="00201A89"/>
    <w:rsid w:val="002116D6"/>
    <w:rsid w:val="002139AB"/>
    <w:rsid w:val="002200AE"/>
    <w:rsid w:val="002218CB"/>
    <w:rsid w:val="002220FA"/>
    <w:rsid w:val="00231110"/>
    <w:rsid w:val="00232773"/>
    <w:rsid w:val="00240D9F"/>
    <w:rsid w:val="002416AB"/>
    <w:rsid w:val="00241E9E"/>
    <w:rsid w:val="00256691"/>
    <w:rsid w:val="00266929"/>
    <w:rsid w:val="00280A89"/>
    <w:rsid w:val="00286E37"/>
    <w:rsid w:val="0028772C"/>
    <w:rsid w:val="002907C7"/>
    <w:rsid w:val="00290E4A"/>
    <w:rsid w:val="00297EF8"/>
    <w:rsid w:val="002A3568"/>
    <w:rsid w:val="002B1D23"/>
    <w:rsid w:val="002B602B"/>
    <w:rsid w:val="002C1B36"/>
    <w:rsid w:val="002C2FF5"/>
    <w:rsid w:val="002C614B"/>
    <w:rsid w:val="002D4B91"/>
    <w:rsid w:val="002D7A5C"/>
    <w:rsid w:val="002E1587"/>
    <w:rsid w:val="002E3B02"/>
    <w:rsid w:val="002E7FD6"/>
    <w:rsid w:val="002F0FBB"/>
    <w:rsid w:val="002F418B"/>
    <w:rsid w:val="002F457F"/>
    <w:rsid w:val="0030162C"/>
    <w:rsid w:val="0031497B"/>
    <w:rsid w:val="003229C4"/>
    <w:rsid w:val="00323943"/>
    <w:rsid w:val="00330AAF"/>
    <w:rsid w:val="00331E19"/>
    <w:rsid w:val="00342CA8"/>
    <w:rsid w:val="00347FAF"/>
    <w:rsid w:val="0035512F"/>
    <w:rsid w:val="00363D51"/>
    <w:rsid w:val="0036612F"/>
    <w:rsid w:val="00373751"/>
    <w:rsid w:val="00374363"/>
    <w:rsid w:val="003819B1"/>
    <w:rsid w:val="00383564"/>
    <w:rsid w:val="00390652"/>
    <w:rsid w:val="0039717A"/>
    <w:rsid w:val="003972BE"/>
    <w:rsid w:val="003A26F6"/>
    <w:rsid w:val="003A7BA8"/>
    <w:rsid w:val="003B40B5"/>
    <w:rsid w:val="003B64F9"/>
    <w:rsid w:val="003C52CE"/>
    <w:rsid w:val="003D0084"/>
    <w:rsid w:val="003D1CD8"/>
    <w:rsid w:val="003D41EE"/>
    <w:rsid w:val="003D5761"/>
    <w:rsid w:val="003E2D39"/>
    <w:rsid w:val="003E71E1"/>
    <w:rsid w:val="003F4C23"/>
    <w:rsid w:val="003F4F0E"/>
    <w:rsid w:val="00401BBE"/>
    <w:rsid w:val="0040528F"/>
    <w:rsid w:val="004163A5"/>
    <w:rsid w:val="00416D64"/>
    <w:rsid w:val="00426CDC"/>
    <w:rsid w:val="00440C0B"/>
    <w:rsid w:val="004563DF"/>
    <w:rsid w:val="00475D48"/>
    <w:rsid w:val="00476E91"/>
    <w:rsid w:val="004847F2"/>
    <w:rsid w:val="004863D6"/>
    <w:rsid w:val="00486AFE"/>
    <w:rsid w:val="00494784"/>
    <w:rsid w:val="004B668B"/>
    <w:rsid w:val="004C54CB"/>
    <w:rsid w:val="004C6933"/>
    <w:rsid w:val="004C7A8F"/>
    <w:rsid w:val="004D1A29"/>
    <w:rsid w:val="004D5F7D"/>
    <w:rsid w:val="004E4CE0"/>
    <w:rsid w:val="004F6DAA"/>
    <w:rsid w:val="0050322C"/>
    <w:rsid w:val="00510BC0"/>
    <w:rsid w:val="00517FCD"/>
    <w:rsid w:val="00531106"/>
    <w:rsid w:val="00537B81"/>
    <w:rsid w:val="00537EB4"/>
    <w:rsid w:val="005416B3"/>
    <w:rsid w:val="00543B5B"/>
    <w:rsid w:val="00551267"/>
    <w:rsid w:val="0055514C"/>
    <w:rsid w:val="00561B26"/>
    <w:rsid w:val="0057098A"/>
    <w:rsid w:val="00571860"/>
    <w:rsid w:val="00590A5B"/>
    <w:rsid w:val="00591557"/>
    <w:rsid w:val="00591D19"/>
    <w:rsid w:val="00593FA7"/>
    <w:rsid w:val="00595EF5"/>
    <w:rsid w:val="00596027"/>
    <w:rsid w:val="005B01F8"/>
    <w:rsid w:val="005B10F4"/>
    <w:rsid w:val="005B3C33"/>
    <w:rsid w:val="005C3354"/>
    <w:rsid w:val="005C4C31"/>
    <w:rsid w:val="005C7A60"/>
    <w:rsid w:val="005E568C"/>
    <w:rsid w:val="005F2B4D"/>
    <w:rsid w:val="005F3F5B"/>
    <w:rsid w:val="005F5DBC"/>
    <w:rsid w:val="006006C3"/>
    <w:rsid w:val="006128B7"/>
    <w:rsid w:val="00613873"/>
    <w:rsid w:val="006220DA"/>
    <w:rsid w:val="0062245D"/>
    <w:rsid w:val="006262A0"/>
    <w:rsid w:val="00631C5B"/>
    <w:rsid w:val="00633123"/>
    <w:rsid w:val="006340A7"/>
    <w:rsid w:val="00634298"/>
    <w:rsid w:val="006367D0"/>
    <w:rsid w:val="006378AF"/>
    <w:rsid w:val="006477C5"/>
    <w:rsid w:val="00650F4A"/>
    <w:rsid w:val="006568F5"/>
    <w:rsid w:val="00663359"/>
    <w:rsid w:val="006740BD"/>
    <w:rsid w:val="00675EB4"/>
    <w:rsid w:val="00691A6A"/>
    <w:rsid w:val="006A5F6F"/>
    <w:rsid w:val="006B529D"/>
    <w:rsid w:val="006B6408"/>
    <w:rsid w:val="006C4A4B"/>
    <w:rsid w:val="006D6CAD"/>
    <w:rsid w:val="006E1E9D"/>
    <w:rsid w:val="006E2416"/>
    <w:rsid w:val="006E5576"/>
    <w:rsid w:val="006E696F"/>
    <w:rsid w:val="006F0254"/>
    <w:rsid w:val="00705BEB"/>
    <w:rsid w:val="0070710C"/>
    <w:rsid w:val="007118F5"/>
    <w:rsid w:val="00715CC7"/>
    <w:rsid w:val="00720D4B"/>
    <w:rsid w:val="00724AFE"/>
    <w:rsid w:val="00736398"/>
    <w:rsid w:val="00736EC0"/>
    <w:rsid w:val="00744B4D"/>
    <w:rsid w:val="00746EAF"/>
    <w:rsid w:val="00751AAD"/>
    <w:rsid w:val="00753AB1"/>
    <w:rsid w:val="007548CB"/>
    <w:rsid w:val="007555B8"/>
    <w:rsid w:val="00763710"/>
    <w:rsid w:val="00764F94"/>
    <w:rsid w:val="007745F7"/>
    <w:rsid w:val="00774D6E"/>
    <w:rsid w:val="0077596D"/>
    <w:rsid w:val="00784FAF"/>
    <w:rsid w:val="007878B5"/>
    <w:rsid w:val="007977A0"/>
    <w:rsid w:val="00797D46"/>
    <w:rsid w:val="007A0D0D"/>
    <w:rsid w:val="007A1B74"/>
    <w:rsid w:val="007A4232"/>
    <w:rsid w:val="007B004D"/>
    <w:rsid w:val="007B6107"/>
    <w:rsid w:val="007C40E0"/>
    <w:rsid w:val="007C4CFB"/>
    <w:rsid w:val="007C7538"/>
    <w:rsid w:val="007C7FE5"/>
    <w:rsid w:val="007D2936"/>
    <w:rsid w:val="007D7C13"/>
    <w:rsid w:val="007E04C2"/>
    <w:rsid w:val="007E1AFD"/>
    <w:rsid w:val="007E392B"/>
    <w:rsid w:val="007E473A"/>
    <w:rsid w:val="007F297E"/>
    <w:rsid w:val="007F55BC"/>
    <w:rsid w:val="007F66B7"/>
    <w:rsid w:val="008107D6"/>
    <w:rsid w:val="008165F8"/>
    <w:rsid w:val="0082189C"/>
    <w:rsid w:val="00831747"/>
    <w:rsid w:val="008364D7"/>
    <w:rsid w:val="00844296"/>
    <w:rsid w:val="00852F8E"/>
    <w:rsid w:val="00860DCB"/>
    <w:rsid w:val="00863BC0"/>
    <w:rsid w:val="00863E84"/>
    <w:rsid w:val="008707A1"/>
    <w:rsid w:val="00890BCB"/>
    <w:rsid w:val="00891244"/>
    <w:rsid w:val="00895841"/>
    <w:rsid w:val="008A489D"/>
    <w:rsid w:val="008B5CF0"/>
    <w:rsid w:val="008B7880"/>
    <w:rsid w:val="008D586D"/>
    <w:rsid w:val="008D7932"/>
    <w:rsid w:val="008E1382"/>
    <w:rsid w:val="008E560D"/>
    <w:rsid w:val="008F2CC3"/>
    <w:rsid w:val="008F6110"/>
    <w:rsid w:val="00901935"/>
    <w:rsid w:val="0090496A"/>
    <w:rsid w:val="00905974"/>
    <w:rsid w:val="00907344"/>
    <w:rsid w:val="009152E4"/>
    <w:rsid w:val="009341AC"/>
    <w:rsid w:val="00941F20"/>
    <w:rsid w:val="00945324"/>
    <w:rsid w:val="009454FC"/>
    <w:rsid w:val="00953CE0"/>
    <w:rsid w:val="00954BE4"/>
    <w:rsid w:val="009562B5"/>
    <w:rsid w:val="00980F85"/>
    <w:rsid w:val="009817CE"/>
    <w:rsid w:val="0098180D"/>
    <w:rsid w:val="00984F8B"/>
    <w:rsid w:val="00993D25"/>
    <w:rsid w:val="009A22CB"/>
    <w:rsid w:val="009A3925"/>
    <w:rsid w:val="009A68D5"/>
    <w:rsid w:val="009A7802"/>
    <w:rsid w:val="009A7AFE"/>
    <w:rsid w:val="009B3BDB"/>
    <w:rsid w:val="009B3E2B"/>
    <w:rsid w:val="009C0A58"/>
    <w:rsid w:val="009C1169"/>
    <w:rsid w:val="009C508F"/>
    <w:rsid w:val="009D24B8"/>
    <w:rsid w:val="009D7547"/>
    <w:rsid w:val="009E520C"/>
    <w:rsid w:val="009E614C"/>
    <w:rsid w:val="009F20F8"/>
    <w:rsid w:val="009F493B"/>
    <w:rsid w:val="00A10FBD"/>
    <w:rsid w:val="00A13973"/>
    <w:rsid w:val="00A1530C"/>
    <w:rsid w:val="00A2247E"/>
    <w:rsid w:val="00A22CAC"/>
    <w:rsid w:val="00A31EFE"/>
    <w:rsid w:val="00A3376D"/>
    <w:rsid w:val="00A4035A"/>
    <w:rsid w:val="00A50421"/>
    <w:rsid w:val="00A61B78"/>
    <w:rsid w:val="00A62290"/>
    <w:rsid w:val="00A64EAC"/>
    <w:rsid w:val="00A72BFC"/>
    <w:rsid w:val="00A91140"/>
    <w:rsid w:val="00A92DBA"/>
    <w:rsid w:val="00A979F2"/>
    <w:rsid w:val="00A97EF9"/>
    <w:rsid w:val="00AA122E"/>
    <w:rsid w:val="00AB2B1C"/>
    <w:rsid w:val="00AB428A"/>
    <w:rsid w:val="00AC03B5"/>
    <w:rsid w:val="00AC1549"/>
    <w:rsid w:val="00AC6966"/>
    <w:rsid w:val="00AC6DD7"/>
    <w:rsid w:val="00AD354B"/>
    <w:rsid w:val="00AE0AA9"/>
    <w:rsid w:val="00AF5B9C"/>
    <w:rsid w:val="00AF6819"/>
    <w:rsid w:val="00B02E4B"/>
    <w:rsid w:val="00B04102"/>
    <w:rsid w:val="00B071B2"/>
    <w:rsid w:val="00B17AD3"/>
    <w:rsid w:val="00B256F2"/>
    <w:rsid w:val="00B265B7"/>
    <w:rsid w:val="00B41511"/>
    <w:rsid w:val="00B42F4B"/>
    <w:rsid w:val="00B47138"/>
    <w:rsid w:val="00B5431B"/>
    <w:rsid w:val="00B56B3B"/>
    <w:rsid w:val="00B75839"/>
    <w:rsid w:val="00B826DD"/>
    <w:rsid w:val="00B83F49"/>
    <w:rsid w:val="00B8516F"/>
    <w:rsid w:val="00BA03E6"/>
    <w:rsid w:val="00BA3C2E"/>
    <w:rsid w:val="00BA3CBD"/>
    <w:rsid w:val="00BA4B7B"/>
    <w:rsid w:val="00BA6669"/>
    <w:rsid w:val="00BB04F1"/>
    <w:rsid w:val="00BC1D08"/>
    <w:rsid w:val="00BC1EBD"/>
    <w:rsid w:val="00BC31A1"/>
    <w:rsid w:val="00BC4181"/>
    <w:rsid w:val="00BC7E93"/>
    <w:rsid w:val="00BD570A"/>
    <w:rsid w:val="00BD642D"/>
    <w:rsid w:val="00BE296C"/>
    <w:rsid w:val="00BE7FED"/>
    <w:rsid w:val="00BF5352"/>
    <w:rsid w:val="00C02C56"/>
    <w:rsid w:val="00C03878"/>
    <w:rsid w:val="00C06484"/>
    <w:rsid w:val="00C11A0C"/>
    <w:rsid w:val="00C1395B"/>
    <w:rsid w:val="00C21E82"/>
    <w:rsid w:val="00C22321"/>
    <w:rsid w:val="00C2385E"/>
    <w:rsid w:val="00C25255"/>
    <w:rsid w:val="00C3227A"/>
    <w:rsid w:val="00C34344"/>
    <w:rsid w:val="00C37E67"/>
    <w:rsid w:val="00C404E0"/>
    <w:rsid w:val="00C425D4"/>
    <w:rsid w:val="00C444DA"/>
    <w:rsid w:val="00C456DB"/>
    <w:rsid w:val="00C46E86"/>
    <w:rsid w:val="00C4752D"/>
    <w:rsid w:val="00C475C2"/>
    <w:rsid w:val="00C53757"/>
    <w:rsid w:val="00C537FB"/>
    <w:rsid w:val="00C54EDB"/>
    <w:rsid w:val="00C55E7F"/>
    <w:rsid w:val="00C60C3B"/>
    <w:rsid w:val="00C6127C"/>
    <w:rsid w:val="00C64EAD"/>
    <w:rsid w:val="00C65549"/>
    <w:rsid w:val="00C73F00"/>
    <w:rsid w:val="00C832CF"/>
    <w:rsid w:val="00C844EE"/>
    <w:rsid w:val="00C86F0B"/>
    <w:rsid w:val="00C9225A"/>
    <w:rsid w:val="00C924FA"/>
    <w:rsid w:val="00C95D55"/>
    <w:rsid w:val="00CA1D83"/>
    <w:rsid w:val="00CB27E4"/>
    <w:rsid w:val="00CB36BA"/>
    <w:rsid w:val="00CB5BE1"/>
    <w:rsid w:val="00CC29EE"/>
    <w:rsid w:val="00CC403D"/>
    <w:rsid w:val="00CD1B75"/>
    <w:rsid w:val="00CD341C"/>
    <w:rsid w:val="00CD7B33"/>
    <w:rsid w:val="00CE4334"/>
    <w:rsid w:val="00CE580A"/>
    <w:rsid w:val="00CF4973"/>
    <w:rsid w:val="00D0584D"/>
    <w:rsid w:val="00D13DCC"/>
    <w:rsid w:val="00D20882"/>
    <w:rsid w:val="00D2092F"/>
    <w:rsid w:val="00D26A83"/>
    <w:rsid w:val="00D31FA3"/>
    <w:rsid w:val="00D32314"/>
    <w:rsid w:val="00D3432F"/>
    <w:rsid w:val="00D34A42"/>
    <w:rsid w:val="00D3721E"/>
    <w:rsid w:val="00D37257"/>
    <w:rsid w:val="00D40C6F"/>
    <w:rsid w:val="00D41476"/>
    <w:rsid w:val="00D43CD8"/>
    <w:rsid w:val="00D43EAB"/>
    <w:rsid w:val="00D456D9"/>
    <w:rsid w:val="00D47E78"/>
    <w:rsid w:val="00D509CB"/>
    <w:rsid w:val="00D53574"/>
    <w:rsid w:val="00D553F3"/>
    <w:rsid w:val="00D558C5"/>
    <w:rsid w:val="00D6300D"/>
    <w:rsid w:val="00D6394C"/>
    <w:rsid w:val="00D70B7E"/>
    <w:rsid w:val="00D71C74"/>
    <w:rsid w:val="00D75B38"/>
    <w:rsid w:val="00D75BD8"/>
    <w:rsid w:val="00D833E5"/>
    <w:rsid w:val="00DA279A"/>
    <w:rsid w:val="00DA3A93"/>
    <w:rsid w:val="00DB472B"/>
    <w:rsid w:val="00DC1902"/>
    <w:rsid w:val="00DC2AD6"/>
    <w:rsid w:val="00DC36BC"/>
    <w:rsid w:val="00DC401A"/>
    <w:rsid w:val="00DC49BD"/>
    <w:rsid w:val="00DC551A"/>
    <w:rsid w:val="00DC64DB"/>
    <w:rsid w:val="00DD5738"/>
    <w:rsid w:val="00DD615F"/>
    <w:rsid w:val="00DD6D53"/>
    <w:rsid w:val="00DE5D01"/>
    <w:rsid w:val="00DF48EB"/>
    <w:rsid w:val="00DF51B2"/>
    <w:rsid w:val="00E018D2"/>
    <w:rsid w:val="00E026C0"/>
    <w:rsid w:val="00E03803"/>
    <w:rsid w:val="00E0627D"/>
    <w:rsid w:val="00E2252B"/>
    <w:rsid w:val="00E22673"/>
    <w:rsid w:val="00E30EF0"/>
    <w:rsid w:val="00E31A8F"/>
    <w:rsid w:val="00E32EB4"/>
    <w:rsid w:val="00E41B93"/>
    <w:rsid w:val="00E432D4"/>
    <w:rsid w:val="00E4362C"/>
    <w:rsid w:val="00E4561D"/>
    <w:rsid w:val="00E62BA8"/>
    <w:rsid w:val="00E67654"/>
    <w:rsid w:val="00E7277E"/>
    <w:rsid w:val="00E73576"/>
    <w:rsid w:val="00E84B00"/>
    <w:rsid w:val="00E85D78"/>
    <w:rsid w:val="00E86CDF"/>
    <w:rsid w:val="00E936E1"/>
    <w:rsid w:val="00EA2009"/>
    <w:rsid w:val="00EB68E5"/>
    <w:rsid w:val="00EC164F"/>
    <w:rsid w:val="00ED505E"/>
    <w:rsid w:val="00ED7A16"/>
    <w:rsid w:val="00EE408C"/>
    <w:rsid w:val="00EF3102"/>
    <w:rsid w:val="00F02532"/>
    <w:rsid w:val="00F02FD6"/>
    <w:rsid w:val="00F06193"/>
    <w:rsid w:val="00F07DF2"/>
    <w:rsid w:val="00F11DBD"/>
    <w:rsid w:val="00F12DE0"/>
    <w:rsid w:val="00F12EE9"/>
    <w:rsid w:val="00F20942"/>
    <w:rsid w:val="00F26BF4"/>
    <w:rsid w:val="00F34105"/>
    <w:rsid w:val="00F34C19"/>
    <w:rsid w:val="00F55C61"/>
    <w:rsid w:val="00F65DD8"/>
    <w:rsid w:val="00F66879"/>
    <w:rsid w:val="00F73225"/>
    <w:rsid w:val="00F736A1"/>
    <w:rsid w:val="00F75907"/>
    <w:rsid w:val="00F80B38"/>
    <w:rsid w:val="00F81F6A"/>
    <w:rsid w:val="00FA54D6"/>
    <w:rsid w:val="00FB5930"/>
    <w:rsid w:val="00FC0DA5"/>
    <w:rsid w:val="00FC2ED9"/>
    <w:rsid w:val="00FC7723"/>
    <w:rsid w:val="00FD1370"/>
    <w:rsid w:val="00FD6A92"/>
    <w:rsid w:val="00FE37B5"/>
    <w:rsid w:val="00FE520F"/>
    <w:rsid w:val="00FF07C8"/>
    <w:rsid w:val="00FF130E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709AB95-F509-40F1-BB3A-6F75FF09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174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ol1">
    <w:name w:val="heading 1"/>
    <w:aliases w:val="título 1,h1,Part,Chapter Head,II+,I,H1,H11,H12,H13,H14,H15,H16,H17,H18,H111,H121,H131,H141,H151,H161,H171,H19,H112,H122,H132,H142,H152,H162,H172,H181,H1111,H1211,H1311,H1411,H1511,H1611,H1711,H110,H113,H123,H133,H143,H153,H163,H173,H114,H124"/>
    <w:basedOn w:val="Normal"/>
    <w:next w:val="Normal"/>
    <w:link w:val="Ttol1Car"/>
    <w:uiPriority w:val="9"/>
    <w:qFormat/>
    <w:rsid w:val="00D75B38"/>
    <w:pPr>
      <w:keepNext/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ol2">
    <w:name w:val="heading 2"/>
    <w:basedOn w:val="Normal"/>
    <w:next w:val="Normal"/>
    <w:link w:val="Ttol2Car"/>
    <w:qFormat/>
    <w:rsid w:val="0077596D"/>
    <w:pPr>
      <w:keepNext/>
      <w:numPr>
        <w:ilvl w:val="1"/>
        <w:numId w:val="1"/>
      </w:numPr>
      <w:suppressAutoHyphens w:val="0"/>
      <w:spacing w:before="240" w:after="60"/>
      <w:ind w:left="567"/>
      <w:jc w:val="both"/>
      <w:outlineLvl w:val="1"/>
    </w:pPr>
    <w:rPr>
      <w:rFonts w:asciiTheme="minorHAnsi" w:hAnsiTheme="minorHAnsi"/>
      <w:b/>
      <w:color w:val="CCCC00"/>
      <w:sz w:val="28"/>
    </w:rPr>
  </w:style>
  <w:style w:type="paragraph" w:styleId="Ttol3">
    <w:name w:val="heading 3"/>
    <w:basedOn w:val="Continuacidellista3"/>
    <w:next w:val="Normal"/>
    <w:link w:val="Ttol3Car"/>
    <w:autoRedefine/>
    <w:qFormat/>
    <w:rsid w:val="003D41EE"/>
    <w:pPr>
      <w:keepNext/>
      <w:numPr>
        <w:ilvl w:val="1"/>
        <w:numId w:val="7"/>
      </w:numPr>
      <w:suppressAutoHyphens w:val="0"/>
      <w:spacing w:before="240" w:after="60"/>
      <w:jc w:val="both"/>
      <w:outlineLvl w:val="2"/>
    </w:pPr>
    <w:rPr>
      <w:rFonts w:ascii="Calibri" w:hAnsi="Calibri" w:cs="Arial"/>
      <w:b/>
      <w:bCs/>
      <w:color w:val="CCCC00" w:themeColor="accent2"/>
      <w:sz w:val="28"/>
      <w:szCs w:val="26"/>
      <w:lang w:eastAsia="es-ES"/>
    </w:rPr>
  </w:style>
  <w:style w:type="paragraph" w:styleId="Ttol4">
    <w:name w:val="heading 4"/>
    <w:basedOn w:val="Normal"/>
    <w:next w:val="Normal"/>
    <w:link w:val="Ttol4Car"/>
    <w:uiPriority w:val="9"/>
    <w:unhideWhenUsed/>
    <w:qFormat/>
    <w:rsid w:val="003D41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33E4A" w:themeColor="accent1" w:themeShade="BF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Senseespaiat">
    <w:name w:val="No Spacing"/>
    <w:basedOn w:val="Normal"/>
    <w:link w:val="SenseespaiatCar"/>
    <w:qFormat/>
    <w:rsid w:val="00011745"/>
    <w:pPr>
      <w:suppressAutoHyphens w:val="0"/>
    </w:pPr>
    <w:rPr>
      <w:rFonts w:asciiTheme="minorHAnsi" w:eastAsiaTheme="minorEastAsia" w:hAnsiTheme="minorHAnsi" w:cstheme="minorBidi"/>
      <w:sz w:val="20"/>
      <w:szCs w:val="20"/>
      <w:lang w:eastAsia="es-ES"/>
    </w:rPr>
  </w:style>
  <w:style w:type="character" w:customStyle="1" w:styleId="SenseespaiatCar">
    <w:name w:val="Sense espaiat Car"/>
    <w:basedOn w:val="Tipusdelletraperdefectedelpargraf"/>
    <w:link w:val="Senseespaiat"/>
    <w:rsid w:val="00011745"/>
    <w:rPr>
      <w:rFonts w:eastAsiaTheme="minorEastAsia"/>
      <w:sz w:val="20"/>
      <w:szCs w:val="20"/>
      <w:lang w:val="es-ES" w:eastAsia="es-ES"/>
    </w:rPr>
  </w:style>
  <w:style w:type="paragraph" w:customStyle="1" w:styleId="TituloInnevis">
    <w:name w:val="TituloInnevis"/>
    <w:basedOn w:val="Normal"/>
    <w:link w:val="TituloInnevisCar"/>
    <w:autoRedefine/>
    <w:qFormat/>
    <w:rsid w:val="00B41511"/>
    <w:pPr>
      <w:numPr>
        <w:numId w:val="1"/>
      </w:numPr>
      <w:spacing w:after="240" w:line="276" w:lineRule="auto"/>
    </w:pPr>
    <w:rPr>
      <w:rFonts w:asciiTheme="minorHAnsi" w:hAnsiTheme="minorHAnsi"/>
      <w:b/>
      <w:color w:val="CCCC00"/>
      <w:sz w:val="28"/>
    </w:rPr>
  </w:style>
  <w:style w:type="paragraph" w:styleId="Capalera">
    <w:name w:val="header"/>
    <w:basedOn w:val="Normal"/>
    <w:link w:val="CapaleraCar"/>
    <w:unhideWhenUsed/>
    <w:rsid w:val="00011745"/>
    <w:pPr>
      <w:tabs>
        <w:tab w:val="center" w:pos="4680"/>
        <w:tab w:val="right" w:pos="9360"/>
      </w:tabs>
    </w:pPr>
  </w:style>
  <w:style w:type="character" w:customStyle="1" w:styleId="TituloInnevisCar">
    <w:name w:val="TituloInnevis Car"/>
    <w:basedOn w:val="Tipusdelletraperdefectedelpargraf"/>
    <w:link w:val="TituloInnevis"/>
    <w:rsid w:val="00B41511"/>
    <w:rPr>
      <w:rFonts w:eastAsia="Times New Roman" w:cs="Times New Roman"/>
      <w:b/>
      <w:color w:val="CCCC00"/>
      <w:sz w:val="28"/>
      <w:szCs w:val="24"/>
      <w:lang w:val="es-ES" w:eastAsia="ar-SA"/>
    </w:rPr>
  </w:style>
  <w:style w:type="character" w:customStyle="1" w:styleId="CapaleraCar">
    <w:name w:val="Capçalera Car"/>
    <w:basedOn w:val="Tipusdelletraperdefectedelpargraf"/>
    <w:link w:val="Capalera"/>
    <w:uiPriority w:val="99"/>
    <w:rsid w:val="00011745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Peu">
    <w:name w:val="footer"/>
    <w:basedOn w:val="Normal"/>
    <w:link w:val="PeuCar"/>
    <w:uiPriority w:val="99"/>
    <w:unhideWhenUsed/>
    <w:rsid w:val="00011745"/>
    <w:pPr>
      <w:tabs>
        <w:tab w:val="center" w:pos="4680"/>
        <w:tab w:val="right" w:pos="9360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011745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WW8Num4z0">
    <w:name w:val="WW8Num4z0"/>
    <w:rsid w:val="00D75B38"/>
    <w:rPr>
      <w:rFonts w:ascii="Symbol" w:hAnsi="Symbol"/>
    </w:rPr>
  </w:style>
  <w:style w:type="character" w:styleId="Enlla">
    <w:name w:val="Hyperlink"/>
    <w:basedOn w:val="Tipusdelletraperdefectedelpargraf"/>
    <w:uiPriority w:val="99"/>
    <w:rsid w:val="00D75B38"/>
    <w:rPr>
      <w:color w:val="0000FF"/>
      <w:u w:val="single"/>
    </w:rPr>
  </w:style>
  <w:style w:type="character" w:customStyle="1" w:styleId="Ttol1Car">
    <w:name w:val="Títol 1 Car"/>
    <w:aliases w:val="título 1 Car,h1 Car,Part Car,Chapter Head Car,II+ Car,I Car,H1 Car,H11 Car,H12 Car,H13 Car,H14 Car,H15 Car,H16 Car,H17 Car,H18 Car,H111 Car,H121 Car,H131 Car,H141 Car,H151 Car,H161 Car,H171 Car,H19 Car,H112 Car,H122 Car,H132 Car,H142 Car"/>
    <w:basedOn w:val="Tipusdelletraperdefectedelpargraf"/>
    <w:link w:val="Ttol1"/>
    <w:uiPriority w:val="9"/>
    <w:rsid w:val="00D75B38"/>
    <w:rPr>
      <w:rFonts w:ascii="Arial" w:eastAsia="Times New Roman" w:hAnsi="Arial" w:cs="Arial"/>
      <w:b/>
      <w:bCs/>
      <w:caps/>
      <w:kern w:val="1"/>
      <w:sz w:val="32"/>
      <w:szCs w:val="32"/>
      <w:lang w:val="es-ES" w:eastAsia="ar-SA"/>
    </w:rPr>
  </w:style>
  <w:style w:type="paragraph" w:styleId="IDC1">
    <w:name w:val="toc 1"/>
    <w:basedOn w:val="Normal"/>
    <w:next w:val="Normal"/>
    <w:uiPriority w:val="39"/>
    <w:rsid w:val="00D75B38"/>
    <w:pPr>
      <w:spacing w:before="120" w:after="120"/>
    </w:pPr>
    <w:rPr>
      <w:b/>
      <w:bCs/>
      <w:caps/>
      <w:sz w:val="20"/>
      <w:szCs w:val="20"/>
    </w:rPr>
  </w:style>
  <w:style w:type="paragraph" w:styleId="IDC2">
    <w:name w:val="toc 2"/>
    <w:basedOn w:val="Normal"/>
    <w:next w:val="Normal"/>
    <w:uiPriority w:val="39"/>
    <w:rsid w:val="00D75B38"/>
    <w:pPr>
      <w:ind w:left="240"/>
    </w:pPr>
    <w:rPr>
      <w:smallCaps/>
      <w:sz w:val="20"/>
      <w:szCs w:val="20"/>
    </w:rPr>
  </w:style>
  <w:style w:type="table" w:styleId="Taulaambquadrcula">
    <w:name w:val="Table Grid"/>
    <w:basedOn w:val="Taulanormal"/>
    <w:rsid w:val="004D1A2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Quadrculamitjana3mfasi1">
    <w:name w:val="Medium Grid 3 Accent 1"/>
    <w:basedOn w:val="Taulanormal"/>
    <w:uiPriority w:val="69"/>
    <w:rsid w:val="004D1A29"/>
    <w:pPr>
      <w:spacing w:after="0" w:line="240" w:lineRule="auto"/>
    </w:pPr>
    <w:rPr>
      <w:rFonts w:eastAsiaTheme="minorEastAsia"/>
      <w:lang w:val="es-ES" w:eastAsia="es-E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4D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546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546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546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546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9A9B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9A9B9" w:themeFill="accent1" w:themeFillTint="7F"/>
      </w:tcPr>
    </w:tblStylePr>
  </w:style>
  <w:style w:type="paragraph" w:customStyle="1" w:styleId="NormalInnevis">
    <w:name w:val="NormalInnevis"/>
    <w:basedOn w:val="Normal"/>
    <w:link w:val="NormalInnevisCar"/>
    <w:qFormat/>
    <w:rsid w:val="00DC401A"/>
    <w:rPr>
      <w:rFonts w:asciiTheme="minorHAnsi" w:hAnsiTheme="minorHAnsi"/>
      <w:sz w:val="22"/>
      <w:lang w:val="es-ES_tradnl"/>
    </w:rPr>
  </w:style>
  <w:style w:type="paragraph" w:customStyle="1" w:styleId="SubtituloInnevis">
    <w:name w:val="SubtituloInnevis"/>
    <w:basedOn w:val="Normal"/>
    <w:link w:val="SubtituloInnevisCar"/>
    <w:qFormat/>
    <w:rsid w:val="00C25255"/>
    <w:rPr>
      <w:rFonts w:asciiTheme="minorHAnsi" w:hAnsiTheme="minorHAnsi"/>
      <w:b/>
      <w:i/>
      <w:sz w:val="28"/>
    </w:rPr>
  </w:style>
  <w:style w:type="character" w:customStyle="1" w:styleId="NormalInnevisCar">
    <w:name w:val="NormalInnevis Car"/>
    <w:basedOn w:val="Tipusdelletraperdefectedelpargraf"/>
    <w:link w:val="NormalInnevis"/>
    <w:rsid w:val="00DC401A"/>
    <w:rPr>
      <w:rFonts w:eastAsia="Times New Roman" w:cs="Times New Roman"/>
      <w:szCs w:val="24"/>
      <w:lang w:val="es-ES_tradnl" w:eastAsia="ar-SA"/>
    </w:rPr>
  </w:style>
  <w:style w:type="paragraph" w:styleId="Pargrafdellista">
    <w:name w:val="List Paragraph"/>
    <w:basedOn w:val="Normal"/>
    <w:uiPriority w:val="34"/>
    <w:qFormat/>
    <w:rsid w:val="00C25255"/>
    <w:pPr>
      <w:ind w:left="708"/>
    </w:pPr>
  </w:style>
  <w:style w:type="character" w:customStyle="1" w:styleId="SubtituloInnevisCar">
    <w:name w:val="SubtituloInnevis Car"/>
    <w:basedOn w:val="Tipusdelletraperdefectedelpargraf"/>
    <w:link w:val="SubtituloInnevis"/>
    <w:rsid w:val="00C25255"/>
    <w:rPr>
      <w:rFonts w:eastAsia="Times New Roman" w:cs="Times New Roman"/>
      <w:b/>
      <w:i/>
      <w:sz w:val="28"/>
      <w:szCs w:val="24"/>
      <w:lang w:val="es-ES" w:eastAsia="ar-SA"/>
    </w:rPr>
  </w:style>
  <w:style w:type="paragraph" w:styleId="HTMLambformatprevi">
    <w:name w:val="HTML Preformatted"/>
    <w:basedOn w:val="Normal"/>
    <w:link w:val="HTMLambformatpreviCar"/>
    <w:uiPriority w:val="99"/>
    <w:unhideWhenUsed/>
    <w:rsid w:val="00C25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s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rsid w:val="00C25255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customStyle="1" w:styleId="SubtituloInnevis2">
    <w:name w:val="SubtituloInnevis2"/>
    <w:basedOn w:val="NormalInnevis"/>
    <w:link w:val="SubtituloInnevis2Car"/>
    <w:qFormat/>
    <w:rsid w:val="00DA279A"/>
    <w:rPr>
      <w:b/>
      <w:sz w:val="24"/>
    </w:rPr>
  </w:style>
  <w:style w:type="character" w:customStyle="1" w:styleId="SubtituloInnevis2Car">
    <w:name w:val="SubtituloInnevis2 Car"/>
    <w:basedOn w:val="NormalInnevisCar"/>
    <w:link w:val="SubtituloInnevis2"/>
    <w:rsid w:val="00DA279A"/>
    <w:rPr>
      <w:rFonts w:eastAsia="Times New Roman" w:cs="Times New Roman"/>
      <w:b/>
      <w:sz w:val="24"/>
      <w:szCs w:val="24"/>
      <w:lang w:val="es-ES_tradnl" w:eastAsia="ar-SA"/>
    </w:rPr>
  </w:style>
  <w:style w:type="character" w:customStyle="1" w:styleId="Ttol2Car">
    <w:name w:val="Títol 2 Car"/>
    <w:basedOn w:val="Tipusdelletraperdefectedelpargraf"/>
    <w:link w:val="Ttol2"/>
    <w:rsid w:val="0077596D"/>
    <w:rPr>
      <w:rFonts w:eastAsia="Times New Roman" w:cs="Times New Roman"/>
      <w:b/>
      <w:color w:val="CCCC00"/>
      <w:sz w:val="28"/>
      <w:szCs w:val="24"/>
      <w:lang w:val="es-ES" w:eastAsia="ar-SA"/>
    </w:rPr>
  </w:style>
  <w:style w:type="character" w:customStyle="1" w:styleId="Ttol3Car">
    <w:name w:val="Títol 3 Car"/>
    <w:basedOn w:val="Tipusdelletraperdefectedelpargraf"/>
    <w:link w:val="Ttol3"/>
    <w:rsid w:val="003D41EE"/>
    <w:rPr>
      <w:rFonts w:ascii="Calibri" w:eastAsia="Times New Roman" w:hAnsi="Calibri" w:cs="Arial"/>
      <w:b/>
      <w:bCs/>
      <w:color w:val="CCCC00" w:themeColor="accent2"/>
      <w:sz w:val="28"/>
      <w:szCs w:val="26"/>
      <w:lang w:val="es-ES" w:eastAsia="es-ES"/>
    </w:rPr>
  </w:style>
  <w:style w:type="paragraph" w:customStyle="1" w:styleId="ANEXO">
    <w:name w:val="ANEXO"/>
    <w:basedOn w:val="Ttol1"/>
    <w:next w:val="Normal"/>
    <w:qFormat/>
    <w:rsid w:val="00AF6819"/>
    <w:pPr>
      <w:pageBreakBefore/>
      <w:numPr>
        <w:numId w:val="2"/>
      </w:numPr>
      <w:suppressAutoHyphens w:val="0"/>
      <w:jc w:val="both"/>
    </w:pPr>
    <w:rPr>
      <w:rFonts w:ascii="Calibri" w:hAnsi="Calibri"/>
      <w:caps w:val="0"/>
      <w:color w:val="CCCC00" w:themeColor="accent2"/>
      <w:kern w:val="32"/>
      <w:sz w:val="24"/>
      <w:szCs w:val="24"/>
      <w:lang w:eastAsia="es-ES"/>
    </w:rPr>
  </w:style>
  <w:style w:type="paragraph" w:customStyle="1" w:styleId="ANEXO2">
    <w:name w:val="ANEXO 2"/>
    <w:basedOn w:val="ANEXO"/>
    <w:link w:val="ANEXO2Car"/>
    <w:qFormat/>
    <w:rsid w:val="00AF6819"/>
    <w:pPr>
      <w:pageBreakBefore w:val="0"/>
      <w:numPr>
        <w:ilvl w:val="1"/>
      </w:numPr>
    </w:pPr>
    <w:rPr>
      <w:color w:val="auto"/>
      <w:szCs w:val="28"/>
    </w:rPr>
  </w:style>
  <w:style w:type="paragraph" w:customStyle="1" w:styleId="Convietas">
    <w:name w:val="Con viñetas"/>
    <w:basedOn w:val="Normal"/>
    <w:link w:val="ConvietasCar"/>
    <w:rsid w:val="00D40C6F"/>
    <w:pPr>
      <w:numPr>
        <w:numId w:val="3"/>
      </w:numPr>
      <w:suppressAutoHyphens w:val="0"/>
      <w:spacing w:after="300"/>
      <w:contextualSpacing/>
      <w:jc w:val="both"/>
    </w:pPr>
    <w:rPr>
      <w:rFonts w:ascii="Calibri" w:hAnsi="Calibri"/>
      <w:color w:val="000000"/>
      <w:sz w:val="20"/>
      <w:lang w:eastAsia="es-ES"/>
    </w:rPr>
  </w:style>
  <w:style w:type="character" w:customStyle="1" w:styleId="ConvietasCar">
    <w:name w:val="Con viñetas Car"/>
    <w:basedOn w:val="Tipusdelletraperdefectedelpargraf"/>
    <w:link w:val="Convietas"/>
    <w:rsid w:val="00D40C6F"/>
    <w:rPr>
      <w:rFonts w:ascii="Calibri" w:eastAsia="Times New Roman" w:hAnsi="Calibri" w:cs="Times New Roman"/>
      <w:color w:val="000000"/>
      <w:sz w:val="20"/>
      <w:szCs w:val="24"/>
      <w:lang w:val="es-ES" w:eastAsia="es-ES"/>
    </w:rPr>
  </w:style>
  <w:style w:type="paragraph" w:styleId="Textdenotaapeudepgina">
    <w:name w:val="footnote text"/>
    <w:basedOn w:val="Normal"/>
    <w:link w:val="TextdenotaapeudepginaCar"/>
    <w:semiHidden/>
    <w:rsid w:val="00D40C6F"/>
    <w:pPr>
      <w:widowControl w:val="0"/>
      <w:suppressAutoHyphens w:val="0"/>
      <w:jc w:val="both"/>
    </w:pPr>
    <w:rPr>
      <w:rFonts w:ascii="Calibri" w:hAnsi="Calibri"/>
      <w:color w:val="000000"/>
      <w:sz w:val="20"/>
      <w:szCs w:val="20"/>
      <w:lang w:eastAsia="es-ES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semiHidden/>
    <w:rsid w:val="00D40C6F"/>
    <w:rPr>
      <w:rFonts w:ascii="Calibri" w:eastAsia="Times New Roman" w:hAnsi="Calibri" w:cs="Times New Roman"/>
      <w:color w:val="000000"/>
      <w:sz w:val="20"/>
      <w:szCs w:val="20"/>
      <w:lang w:val="es-ES" w:eastAsia="es-ES"/>
    </w:rPr>
  </w:style>
  <w:style w:type="character" w:styleId="Refernciadenotaapeudepgina">
    <w:name w:val="footnote reference"/>
    <w:basedOn w:val="Tipusdelletraperdefectedelpargraf"/>
    <w:semiHidden/>
    <w:rsid w:val="00D40C6F"/>
    <w:rPr>
      <w:vertAlign w:val="superscript"/>
    </w:rPr>
  </w:style>
  <w:style w:type="paragraph" w:customStyle="1" w:styleId="estilointerlineadomltiple13ln">
    <w:name w:val="estilointerlineadomltiple13ln"/>
    <w:basedOn w:val="Normal"/>
    <w:rsid w:val="00D40C6F"/>
    <w:pPr>
      <w:suppressAutoHyphens w:val="0"/>
      <w:spacing w:before="100" w:beforeAutospacing="1" w:after="100" w:afterAutospacing="1"/>
    </w:pPr>
    <w:rPr>
      <w:rFonts w:eastAsia="Calibri"/>
      <w:lang w:eastAsia="es-ES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D40C6F"/>
    <w:rPr>
      <w:rFonts w:ascii="Tahoma" w:hAnsi="Tahoma" w:cs="Tahoma"/>
      <w:sz w:val="16"/>
      <w:szCs w:val="16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D40C6F"/>
    <w:rPr>
      <w:rFonts w:ascii="Tahoma" w:eastAsia="Times New Roman" w:hAnsi="Tahoma" w:cs="Tahoma"/>
      <w:sz w:val="16"/>
      <w:szCs w:val="16"/>
      <w:lang w:val="es-ES" w:eastAsia="ar-SA"/>
    </w:rPr>
  </w:style>
  <w:style w:type="paragraph" w:styleId="IDC3">
    <w:name w:val="toc 3"/>
    <w:basedOn w:val="Normal"/>
    <w:next w:val="Normal"/>
    <w:autoRedefine/>
    <w:uiPriority w:val="39"/>
    <w:unhideWhenUsed/>
    <w:rsid w:val="00D40C6F"/>
    <w:pPr>
      <w:spacing w:after="100"/>
      <w:ind w:left="480"/>
    </w:pPr>
  </w:style>
  <w:style w:type="paragraph" w:customStyle="1" w:styleId="Tabla3">
    <w:name w:val="Tabla 3"/>
    <w:basedOn w:val="Senseespaiat"/>
    <w:rsid w:val="003A7BA8"/>
    <w:rPr>
      <w:rFonts w:ascii="Calibri" w:eastAsia="Times New Roman" w:hAnsi="Calibri" w:cs="Calibri"/>
      <w:b/>
      <w:color w:val="000000"/>
      <w:sz w:val="14"/>
      <w:szCs w:val="16"/>
    </w:rPr>
  </w:style>
  <w:style w:type="character" w:customStyle="1" w:styleId="ANEXO2Car">
    <w:name w:val="ANEXO 2 Car"/>
    <w:link w:val="ANEXO2"/>
    <w:rsid w:val="00AF6819"/>
    <w:rPr>
      <w:rFonts w:ascii="Calibri" w:eastAsia="Times New Roman" w:hAnsi="Calibri" w:cs="Arial"/>
      <w:b/>
      <w:bCs/>
      <w:kern w:val="32"/>
      <w:sz w:val="24"/>
      <w:szCs w:val="28"/>
      <w:lang w:val="es-ES" w:eastAsia="es-ES"/>
    </w:rPr>
  </w:style>
  <w:style w:type="paragraph" w:customStyle="1" w:styleId="Nota">
    <w:name w:val="Nota"/>
    <w:basedOn w:val="Normal"/>
    <w:rsid w:val="00C53757"/>
    <w:pPr>
      <w:numPr>
        <w:numId w:val="6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000000" w:fill="FFFFFF"/>
      <w:tabs>
        <w:tab w:val="clear" w:pos="360"/>
        <w:tab w:val="left" w:pos="284"/>
      </w:tabs>
      <w:suppressAutoHyphens w:val="0"/>
      <w:spacing w:before="120" w:after="120"/>
      <w:jc w:val="both"/>
    </w:pPr>
    <w:rPr>
      <w:rFonts w:ascii="Arial" w:hAnsi="Arial"/>
      <w:i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93D25"/>
    <w:pPr>
      <w:suppressAutoHyphens w:val="0"/>
      <w:spacing w:before="100" w:beforeAutospacing="1" w:after="100" w:afterAutospacing="1"/>
      <w:jc w:val="both"/>
    </w:pPr>
    <w:rPr>
      <w:rFonts w:ascii="Calibri" w:hAnsi="Calibri"/>
      <w:color w:val="000000"/>
      <w:sz w:val="20"/>
      <w:lang w:eastAsia="es-ES"/>
    </w:rPr>
  </w:style>
  <w:style w:type="character" w:customStyle="1" w:styleId="mw-headline">
    <w:name w:val="mw-headline"/>
    <w:basedOn w:val="Tipusdelletraperdefectedelpargraf"/>
    <w:rsid w:val="00993D25"/>
  </w:style>
  <w:style w:type="paragraph" w:styleId="Continuacidellista3">
    <w:name w:val="List Continue 3"/>
    <w:basedOn w:val="Normal"/>
    <w:uiPriority w:val="99"/>
    <w:semiHidden/>
    <w:unhideWhenUsed/>
    <w:rsid w:val="007118F5"/>
    <w:pPr>
      <w:spacing w:after="120"/>
      <w:ind w:left="849"/>
      <w:contextualSpacing/>
    </w:pPr>
  </w:style>
  <w:style w:type="paragraph" w:styleId="Continuacidellista2">
    <w:name w:val="List Continue 2"/>
    <w:basedOn w:val="Normal"/>
    <w:uiPriority w:val="99"/>
    <w:semiHidden/>
    <w:unhideWhenUsed/>
    <w:rsid w:val="007118F5"/>
    <w:pPr>
      <w:spacing w:after="120"/>
      <w:ind w:left="566"/>
      <w:contextualSpacing/>
    </w:pPr>
  </w:style>
  <w:style w:type="paragraph" w:styleId="Continuacidellista">
    <w:name w:val="List Continue"/>
    <w:basedOn w:val="Normal"/>
    <w:uiPriority w:val="99"/>
    <w:semiHidden/>
    <w:unhideWhenUsed/>
    <w:rsid w:val="007118F5"/>
    <w:pPr>
      <w:spacing w:after="120"/>
      <w:ind w:left="283"/>
      <w:contextualSpacing/>
    </w:pPr>
  </w:style>
  <w:style w:type="paragraph" w:styleId="Llista2">
    <w:name w:val="List 2"/>
    <w:basedOn w:val="Normal"/>
    <w:uiPriority w:val="99"/>
    <w:semiHidden/>
    <w:unhideWhenUsed/>
    <w:rsid w:val="0077596D"/>
    <w:pPr>
      <w:ind w:left="566" w:hanging="283"/>
      <w:contextualSpacing/>
    </w:pPr>
  </w:style>
  <w:style w:type="table" w:styleId="Quadrculadelataulaclara">
    <w:name w:val="Grid Table Light"/>
    <w:basedOn w:val="Taulanormal"/>
    <w:uiPriority w:val="40"/>
    <w:rsid w:val="004563D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aambquadrcula4-mfasi6">
    <w:name w:val="Grid Table 4 Accent 6"/>
    <w:basedOn w:val="Taulanormal"/>
    <w:uiPriority w:val="49"/>
    <w:rsid w:val="00A72BF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ulaambquadrcula4-mfasi4">
    <w:name w:val="Grid Table 4 Accent 4"/>
    <w:basedOn w:val="Taulanormal"/>
    <w:uiPriority w:val="49"/>
    <w:rsid w:val="00A72BFC"/>
    <w:pPr>
      <w:spacing w:after="0" w:line="240" w:lineRule="auto"/>
    </w:pPr>
    <w:tblPr>
      <w:tblStyleRowBandSize w:val="1"/>
      <w:tblStyleColBandSize w:val="1"/>
      <w:tblBorders>
        <w:top w:val="single" w:sz="4" w:space="0" w:color="FFFF47" w:themeColor="accent4" w:themeTint="99"/>
        <w:left w:val="single" w:sz="4" w:space="0" w:color="FFFF47" w:themeColor="accent4" w:themeTint="99"/>
        <w:bottom w:val="single" w:sz="4" w:space="0" w:color="FFFF47" w:themeColor="accent4" w:themeTint="99"/>
        <w:right w:val="single" w:sz="4" w:space="0" w:color="FFFF47" w:themeColor="accent4" w:themeTint="99"/>
        <w:insideH w:val="single" w:sz="4" w:space="0" w:color="FFFF47" w:themeColor="accent4" w:themeTint="99"/>
        <w:insideV w:val="single" w:sz="4" w:space="0" w:color="FFFF4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00" w:themeColor="accent4"/>
          <w:left w:val="single" w:sz="4" w:space="0" w:color="CCCC00" w:themeColor="accent4"/>
          <w:bottom w:val="single" w:sz="4" w:space="0" w:color="CCCC00" w:themeColor="accent4"/>
          <w:right w:val="single" w:sz="4" w:space="0" w:color="CCCC00" w:themeColor="accent4"/>
          <w:insideH w:val="nil"/>
          <w:insideV w:val="nil"/>
        </w:tcBorders>
        <w:shd w:val="clear" w:color="auto" w:fill="CCCC00" w:themeFill="accent4"/>
      </w:tcPr>
    </w:tblStylePr>
    <w:tblStylePr w:type="lastRow">
      <w:rPr>
        <w:b/>
        <w:bCs/>
      </w:rPr>
      <w:tblPr/>
      <w:tcPr>
        <w:tcBorders>
          <w:top w:val="double" w:sz="4" w:space="0" w:color="CCCC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1" w:themeFill="accent4" w:themeFillTint="33"/>
      </w:tcPr>
    </w:tblStylePr>
    <w:tblStylePr w:type="band1Horz">
      <w:tblPr/>
      <w:tcPr>
        <w:shd w:val="clear" w:color="auto" w:fill="FFFFC1" w:themeFill="accent4" w:themeFillTint="33"/>
      </w:tcPr>
    </w:tblStylePr>
  </w:style>
  <w:style w:type="table" w:styleId="Taulaambquadrcula4-mfasi2">
    <w:name w:val="Grid Table 4 Accent 2"/>
    <w:basedOn w:val="Taulanormal"/>
    <w:uiPriority w:val="49"/>
    <w:rsid w:val="00A72BFC"/>
    <w:pPr>
      <w:spacing w:after="0" w:line="240" w:lineRule="auto"/>
    </w:pPr>
    <w:tblPr>
      <w:tblStyleRowBandSize w:val="1"/>
      <w:tblStyleColBandSize w:val="1"/>
      <w:tblBorders>
        <w:top w:val="single" w:sz="4" w:space="0" w:color="FFFF47" w:themeColor="accent2" w:themeTint="99"/>
        <w:left w:val="single" w:sz="4" w:space="0" w:color="FFFF47" w:themeColor="accent2" w:themeTint="99"/>
        <w:bottom w:val="single" w:sz="4" w:space="0" w:color="FFFF47" w:themeColor="accent2" w:themeTint="99"/>
        <w:right w:val="single" w:sz="4" w:space="0" w:color="FFFF47" w:themeColor="accent2" w:themeTint="99"/>
        <w:insideH w:val="single" w:sz="4" w:space="0" w:color="FFFF47" w:themeColor="accent2" w:themeTint="99"/>
        <w:insideV w:val="single" w:sz="4" w:space="0" w:color="FFFF4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CCC00" w:themeColor="accent2"/>
          <w:left w:val="single" w:sz="4" w:space="0" w:color="CCCC00" w:themeColor="accent2"/>
          <w:bottom w:val="single" w:sz="4" w:space="0" w:color="CCCC00" w:themeColor="accent2"/>
          <w:right w:val="single" w:sz="4" w:space="0" w:color="CCCC00" w:themeColor="accent2"/>
          <w:insideH w:val="nil"/>
          <w:insideV w:val="nil"/>
        </w:tcBorders>
        <w:shd w:val="clear" w:color="auto" w:fill="CCCC00" w:themeFill="accent2"/>
      </w:tcPr>
    </w:tblStylePr>
    <w:tblStylePr w:type="lastRow">
      <w:rPr>
        <w:b/>
        <w:bCs/>
      </w:rPr>
      <w:tblPr/>
      <w:tcPr>
        <w:tcBorders>
          <w:top w:val="double" w:sz="4" w:space="0" w:color="CCCC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C1" w:themeFill="accent2" w:themeFillTint="33"/>
      </w:tcPr>
    </w:tblStylePr>
    <w:tblStylePr w:type="band1Horz">
      <w:tblPr/>
      <w:tcPr>
        <w:shd w:val="clear" w:color="auto" w:fill="FFFFC1" w:themeFill="accent2" w:themeFillTint="33"/>
      </w:tcPr>
    </w:tblStylePr>
  </w:style>
  <w:style w:type="character" w:customStyle="1" w:styleId="Ttol4Car">
    <w:name w:val="Títol 4 Car"/>
    <w:basedOn w:val="Tipusdelletraperdefectedelpargraf"/>
    <w:link w:val="Ttol4"/>
    <w:uiPriority w:val="9"/>
    <w:rsid w:val="003D41EE"/>
    <w:rPr>
      <w:rFonts w:asciiTheme="majorHAnsi" w:eastAsiaTheme="majorEastAsia" w:hAnsiTheme="majorHAnsi" w:cstheme="majorBidi"/>
      <w:i/>
      <w:iCs/>
      <w:color w:val="333E4A" w:themeColor="accent1" w:themeShade="BF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lantillaInnevisInformes%20(1).dotx" TargetMode="External"/></Relationships>
</file>

<file path=word/theme/theme1.xml><?xml version="1.0" encoding="utf-8"?>
<a:theme xmlns:a="http://schemas.openxmlformats.org/drawingml/2006/main" name="Tema de Office">
  <a:themeElements>
    <a:clrScheme name="Paleta Innevis">
      <a:dk1>
        <a:sysClr val="windowText" lastClr="000000"/>
      </a:dk1>
      <a:lt1>
        <a:sysClr val="window" lastClr="FFFFFF"/>
      </a:lt1>
      <a:dk2>
        <a:srgbClr val="445463"/>
      </a:dk2>
      <a:lt2>
        <a:srgbClr val="D0CECE"/>
      </a:lt2>
      <a:accent1>
        <a:srgbClr val="445463"/>
      </a:accent1>
      <a:accent2>
        <a:srgbClr val="CCCC00"/>
      </a:accent2>
      <a:accent3>
        <a:srgbClr val="A5A5A5"/>
      </a:accent3>
      <a:accent4>
        <a:srgbClr val="CCCC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935AF-C978-4CFA-B4EC-964C4A5D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PlantillaInnevisInformes (1)</Template>
  <TotalTime>363</TotalTime>
  <Pages>1</Pages>
  <Words>1807</Words>
  <Characters>10305</Characters>
  <Application>Microsoft Office Word</Application>
  <DocSecurity>0</DocSecurity>
  <Lines>85</Lines>
  <Paragraphs>24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Léonard Janer García</cp:lastModifiedBy>
  <cp:revision>12</cp:revision>
  <cp:lastPrinted>2016-01-23T18:52:00Z</cp:lastPrinted>
  <dcterms:created xsi:type="dcterms:W3CDTF">2015-12-29T17:10:00Z</dcterms:created>
  <dcterms:modified xsi:type="dcterms:W3CDTF">2016-01-23T18:52:00Z</dcterms:modified>
</cp:coreProperties>
</file>